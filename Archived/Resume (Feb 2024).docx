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199CB2E2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6F18020B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07134202" w14:textId="612E0FE2" w:rsidR="00605A5B" w:rsidRPr="00F316AD" w:rsidRDefault="003563C3" w:rsidP="00605A5B">
            <w:pPr>
              <w:pStyle w:val="Title"/>
            </w:pPr>
            <w:r>
              <w:t>Bronson Ianno</w:t>
            </w:r>
          </w:p>
          <w:p w14:paraId="08D7EA52" w14:textId="225BFE9C" w:rsidR="00605A5B" w:rsidRDefault="003563C3" w:rsidP="00A77921">
            <w:pPr>
              <w:pStyle w:val="Subtitle"/>
            </w:pPr>
            <w:r>
              <w:t>Computer Science / Mathematics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5E4509FA" w14:textId="77777777" w:rsidR="00605A5B" w:rsidRDefault="00605A5B"/>
        </w:tc>
      </w:tr>
      <w:tr w:rsidR="00F4501B" w14:paraId="04099695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B8753A1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1A024EE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77B55EFA" w14:textId="77777777" w:rsidR="00F4501B" w:rsidRDefault="00F4501B"/>
        </w:tc>
      </w:tr>
      <w:tr w:rsidR="00605A5B" w14:paraId="605F82D7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EE29795" w14:textId="77777777" w:rsidR="00605A5B" w:rsidRPr="00605A5B" w:rsidRDefault="00830BBC" w:rsidP="00605A5B">
            <w:pPr>
              <w:pStyle w:val="Heading1"/>
            </w:pPr>
            <w:sdt>
              <w:sdtPr>
                <w:id w:val="1604447469"/>
                <w:placeholder>
                  <w:docPart w:val="64CCB8499D174800BF6D6F0AAE1FE4B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073349CB" w14:textId="3BF209B0" w:rsidR="003563C3" w:rsidRPr="00663BC3" w:rsidRDefault="003563C3" w:rsidP="003563C3">
            <w:pPr>
              <w:pStyle w:val="TextLeft"/>
              <w:rPr>
                <w:color w:val="auto"/>
              </w:rPr>
            </w:pPr>
            <w:r w:rsidRPr="00663BC3">
              <w:rPr>
                <w:color w:val="auto"/>
              </w:rPr>
              <w:t>3727 Windover Road Murrysville, PA 15668</w:t>
            </w:r>
          </w:p>
          <w:p w14:paraId="434CE008" w14:textId="76500494" w:rsidR="00C1095A" w:rsidRPr="00663BC3" w:rsidRDefault="003563C3" w:rsidP="00C1095A">
            <w:pPr>
              <w:pStyle w:val="TextLeft"/>
              <w:rPr>
                <w:color w:val="auto"/>
              </w:rPr>
            </w:pPr>
            <w:r w:rsidRPr="00663BC3">
              <w:rPr>
                <w:color w:val="auto"/>
              </w:rPr>
              <w:t>724-480-6844</w:t>
            </w:r>
          </w:p>
          <w:p w14:paraId="773B7B94" w14:textId="34BFCE6A" w:rsidR="00C1095A" w:rsidRPr="00663BC3" w:rsidRDefault="003563C3" w:rsidP="00C1095A">
            <w:pPr>
              <w:pStyle w:val="TextLeft"/>
              <w:rPr>
                <w:color w:val="auto"/>
              </w:rPr>
            </w:pPr>
            <w:r w:rsidRPr="00D87176">
              <w:rPr>
                <w:color w:val="auto"/>
                <w:highlight w:val="yellow"/>
              </w:rPr>
              <w:t>BXI23@PSU.EDU</w:t>
            </w:r>
          </w:p>
          <w:p w14:paraId="4000D374" w14:textId="77777777"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ABCD830" w14:textId="77777777" w:rsidR="00605A5B" w:rsidRDefault="00830BBC" w:rsidP="00605A5B">
            <w:pPr>
              <w:pStyle w:val="Heading2"/>
            </w:pPr>
            <w:sdt>
              <w:sdtPr>
                <w:id w:val="-651833632"/>
                <w:placeholder>
                  <w:docPart w:val="4FE3116541564D0ABDEEC0BAF0A7889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39BE9B7B" w14:textId="4A6D2F7D" w:rsidR="00605A5B" w:rsidRPr="006E70D3" w:rsidRDefault="00793EFF" w:rsidP="006E70D3">
            <w:pPr>
              <w:pStyle w:val="TextRight"/>
            </w:pPr>
            <w:r>
              <w:rPr>
                <w:rFonts w:cstheme="minorHAnsi"/>
                <w:color w:val="auto"/>
              </w:rPr>
              <w:t>Seeking a software engineering position to leverage my technical proficiency</w:t>
            </w:r>
            <w:r w:rsidR="00A91633">
              <w:rPr>
                <w:rFonts w:cstheme="minorHAnsi"/>
                <w:color w:val="auto"/>
              </w:rPr>
              <w:t xml:space="preserve"> and problem-solving capabilities in developing, testing, deploying, and maintaining full-stack, </w:t>
            </w:r>
            <w:r w:rsidR="00F320F2">
              <w:rPr>
                <w:rFonts w:cstheme="minorHAnsi"/>
                <w:color w:val="auto"/>
              </w:rPr>
              <w:t>service</w:t>
            </w:r>
            <w:r w:rsidR="00D066EA">
              <w:rPr>
                <w:rFonts w:cstheme="minorHAnsi"/>
                <w:color w:val="auto"/>
              </w:rPr>
              <w:t>-</w:t>
            </w:r>
            <w:r w:rsidR="00F320F2">
              <w:rPr>
                <w:rFonts w:cstheme="minorHAnsi"/>
                <w:color w:val="auto"/>
              </w:rPr>
              <w:t>oriented enterprise-grade software</w:t>
            </w:r>
            <w:r w:rsidR="00D066EA">
              <w:rPr>
                <w:rFonts w:cstheme="minorHAnsi"/>
                <w:color w:val="auto"/>
              </w:rPr>
              <w:t>. Committed to working within a high-performing team that adheres to best practices and industry standards in the software</w:t>
            </w:r>
            <w:r w:rsidR="00CE1724">
              <w:rPr>
                <w:rFonts w:cstheme="minorHAnsi"/>
                <w:color w:val="auto"/>
              </w:rPr>
              <w:t xml:space="preserve"> development lifecycle, with a goal of driving technological advancements</w:t>
            </w:r>
            <w:r w:rsidR="00145110">
              <w:rPr>
                <w:rFonts w:cstheme="minorHAnsi"/>
                <w:color w:val="auto"/>
              </w:rPr>
              <w:t xml:space="preserve"> and contributing to the successful execution of BNY Mellon’s technology strategy and initiatives. </w:t>
            </w:r>
            <w:r w:rsidR="00145110">
              <w:rPr>
                <w:rFonts w:ascii="inherit" w:eastAsia="Times New Roman" w:hAnsi="inherit" w:cs="Arial"/>
                <w:color w:val="212121"/>
                <w:sz w:val="23"/>
                <w:szCs w:val="23"/>
              </w:rPr>
              <w:t xml:space="preserve"> </w:t>
            </w:r>
          </w:p>
        </w:tc>
      </w:tr>
      <w:tr w:rsidR="000E1D44" w14:paraId="6866FDC3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B2B650C" w14:textId="77777777" w:rsidR="000E1D44" w:rsidRDefault="00830BBC" w:rsidP="000E1D44">
            <w:pPr>
              <w:pStyle w:val="Heading1"/>
            </w:pPr>
            <w:sdt>
              <w:sdtPr>
                <w:id w:val="1723097672"/>
                <w:placeholder>
                  <w:docPart w:val="1B180C517D4C40B892B66506A010E8B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6B339EAC" w14:textId="4E74F8A7" w:rsidR="000E1D44" w:rsidRPr="00E16D5D" w:rsidRDefault="00D12038" w:rsidP="00D12038">
            <w:pPr>
              <w:pStyle w:val="TextLeft"/>
              <w:rPr>
                <w:b/>
                <w:bCs/>
                <w:szCs w:val="22"/>
              </w:rPr>
            </w:pPr>
            <w:r w:rsidRPr="00E16D5D">
              <w:rPr>
                <w:b/>
                <w:bCs/>
                <w:szCs w:val="22"/>
              </w:rPr>
              <w:t>Penn State University</w:t>
            </w:r>
          </w:p>
          <w:p w14:paraId="12091C4F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State College, PA</w:t>
            </w:r>
          </w:p>
          <w:p w14:paraId="62B61166" w14:textId="77777777" w:rsidR="008C4AEB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Major: Computer Science</w:t>
            </w:r>
          </w:p>
          <w:p w14:paraId="21E4213F" w14:textId="21D868B8" w:rsidR="00B027F5" w:rsidRDefault="00DE2813" w:rsidP="00D1203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Distinction Cum</w:t>
            </w:r>
            <w:r w:rsidR="00B027F5">
              <w:rPr>
                <w:sz w:val="22"/>
                <w:szCs w:val="22"/>
              </w:rPr>
              <w:t xml:space="preserve"> L</w:t>
            </w:r>
            <w:r>
              <w:rPr>
                <w:sz w:val="22"/>
                <w:szCs w:val="22"/>
              </w:rPr>
              <w:t>au</w:t>
            </w:r>
            <w:r w:rsidR="00B027F5">
              <w:rPr>
                <w:sz w:val="22"/>
                <w:szCs w:val="22"/>
              </w:rPr>
              <w:t>d</w:t>
            </w:r>
            <w:r w:rsidR="00005E64">
              <w:rPr>
                <w:sz w:val="22"/>
                <w:szCs w:val="22"/>
              </w:rPr>
              <w:t>e</w:t>
            </w:r>
          </w:p>
          <w:p w14:paraId="2736B61B" w14:textId="7B4E61C2" w:rsidR="00D12038" w:rsidRDefault="00D12038" w:rsidP="0004247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 xml:space="preserve"> Minor: Mathematics</w:t>
            </w:r>
          </w:p>
          <w:p w14:paraId="42C7549D" w14:textId="28857E76" w:rsidR="00042478" w:rsidRPr="00E16D5D" w:rsidRDefault="00042478" w:rsidP="0004247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Minor: Computer Engineering</w:t>
            </w:r>
          </w:p>
          <w:p w14:paraId="6AA82854" w14:textId="4655332C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3.</w:t>
            </w:r>
            <w:r w:rsidR="004F5274">
              <w:rPr>
                <w:sz w:val="22"/>
                <w:szCs w:val="22"/>
              </w:rPr>
              <w:t>86</w:t>
            </w:r>
            <w:r w:rsidRPr="00E16D5D">
              <w:rPr>
                <w:sz w:val="22"/>
                <w:szCs w:val="22"/>
              </w:rPr>
              <w:t xml:space="preserve"> GPA</w:t>
            </w:r>
          </w:p>
          <w:p w14:paraId="27FC6937" w14:textId="23F6D340" w:rsidR="00D12038" w:rsidRPr="00E16D5D" w:rsidRDefault="00552311" w:rsidP="00D1203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Graduated </w:t>
            </w:r>
            <w:r w:rsidR="0083535D">
              <w:rPr>
                <w:sz w:val="22"/>
                <w:szCs w:val="22"/>
              </w:rPr>
              <w:t>August</w:t>
            </w:r>
            <w:r w:rsidR="00D12038" w:rsidRPr="00E16D5D">
              <w:rPr>
                <w:sz w:val="22"/>
                <w:szCs w:val="22"/>
              </w:rPr>
              <w:t xml:space="preserve"> 2023</w:t>
            </w:r>
          </w:p>
          <w:p w14:paraId="24920866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</w:p>
          <w:p w14:paraId="583702D8" w14:textId="77777777" w:rsidR="00D12038" w:rsidRPr="00E16D5D" w:rsidRDefault="00D12038" w:rsidP="00D12038">
            <w:pPr>
              <w:jc w:val="right"/>
              <w:rPr>
                <w:b/>
                <w:bCs/>
                <w:sz w:val="22"/>
                <w:szCs w:val="22"/>
              </w:rPr>
            </w:pPr>
            <w:r w:rsidRPr="00E16D5D">
              <w:rPr>
                <w:b/>
                <w:bCs/>
                <w:sz w:val="22"/>
                <w:szCs w:val="22"/>
              </w:rPr>
              <w:t>Coursework</w:t>
            </w:r>
          </w:p>
          <w:p w14:paraId="370B25CB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Computational Math</w:t>
            </w:r>
          </w:p>
          <w:p w14:paraId="4A905456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Linear Algebra</w:t>
            </w:r>
          </w:p>
          <w:p w14:paraId="39688677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Discrete Math</w:t>
            </w:r>
          </w:p>
          <w:p w14:paraId="29AC19EA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Structures &amp; Algorithms</w:t>
            </w:r>
          </w:p>
          <w:p w14:paraId="78028CEA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Intro to Computer Systems</w:t>
            </w:r>
          </w:p>
          <w:p w14:paraId="4C3CB727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Circuit Design</w:t>
            </w:r>
          </w:p>
          <w:p w14:paraId="5D775CD8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Intro to System Programming</w:t>
            </w:r>
          </w:p>
          <w:p w14:paraId="7B5CAB60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Object Oriented Programming</w:t>
            </w:r>
          </w:p>
          <w:p w14:paraId="6EDCDECF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Software System Construction</w:t>
            </w:r>
          </w:p>
          <w:p w14:paraId="5F9F9C41" w14:textId="77777777" w:rsidR="00D12038" w:rsidRPr="00E16D5D" w:rsidRDefault="00D12038" w:rsidP="00D12038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Database Management</w:t>
            </w:r>
          </w:p>
          <w:p w14:paraId="73A2EA64" w14:textId="77777777" w:rsidR="00D12038" w:rsidRDefault="00D12038" w:rsidP="00D12038">
            <w:pPr>
              <w:jc w:val="right"/>
            </w:pPr>
            <w:r w:rsidRPr="00E16D5D">
              <w:rPr>
                <w:sz w:val="22"/>
                <w:szCs w:val="22"/>
              </w:rPr>
              <w:t>Digital Design</w:t>
            </w:r>
          </w:p>
          <w:p w14:paraId="62ADBB40" w14:textId="66BCCA1F" w:rsidR="00D12038" w:rsidRPr="00D12038" w:rsidRDefault="00D12038" w:rsidP="00D12038">
            <w:pPr>
              <w:jc w:val="righ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CEA856B83E7D45589ABCB0A254929C81"/>
              </w:placeholder>
              <w:temporary/>
              <w:showingPlcHdr/>
              <w15:appearance w15:val="hidden"/>
              <w:text/>
            </w:sdtPr>
            <w:sdtEndPr/>
            <w:sdtContent>
              <w:p w14:paraId="3DF581E2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0E8489B4" w14:textId="7F8F039D" w:rsidR="000E1D44" w:rsidRPr="00663BC3" w:rsidRDefault="003563C3" w:rsidP="000E1D44">
            <w:pPr>
              <w:pStyle w:val="SmallText"/>
              <w:rPr>
                <w:color w:val="auto"/>
                <w:sz w:val="22"/>
                <w:szCs w:val="22"/>
              </w:rPr>
            </w:pPr>
            <w:r w:rsidRPr="00663BC3">
              <w:rPr>
                <w:color w:val="auto"/>
                <w:sz w:val="22"/>
                <w:szCs w:val="22"/>
              </w:rPr>
              <w:t>June 202</w:t>
            </w:r>
            <w:r w:rsidR="003206FB">
              <w:rPr>
                <w:color w:val="auto"/>
                <w:sz w:val="22"/>
                <w:szCs w:val="22"/>
              </w:rPr>
              <w:t>2</w:t>
            </w:r>
            <w:r w:rsidRPr="00663BC3">
              <w:rPr>
                <w:color w:val="auto"/>
                <w:sz w:val="22"/>
                <w:szCs w:val="22"/>
              </w:rPr>
              <w:t xml:space="preserve"> – August 202</w:t>
            </w:r>
            <w:r w:rsidR="003206FB">
              <w:rPr>
                <w:color w:val="auto"/>
                <w:sz w:val="22"/>
                <w:szCs w:val="22"/>
              </w:rPr>
              <w:t>2</w:t>
            </w:r>
          </w:p>
          <w:p w14:paraId="0DA386A0" w14:textId="008B3A93" w:rsidR="000E1D44" w:rsidRPr="00663BC3" w:rsidRDefault="00C2344D" w:rsidP="000E1D44">
            <w:pPr>
              <w:pStyle w:val="TextRigh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Paid </w:t>
            </w:r>
            <w:r w:rsidR="00867D6B">
              <w:rPr>
                <w:color w:val="auto"/>
                <w:szCs w:val="22"/>
              </w:rPr>
              <w:t>Software Engineering Intern</w:t>
            </w:r>
            <w:r w:rsidR="0057534A" w:rsidRPr="00663BC3">
              <w:rPr>
                <w:color w:val="auto"/>
                <w:szCs w:val="22"/>
              </w:rPr>
              <w:t xml:space="preserve"> </w:t>
            </w:r>
            <w:r w:rsidR="000E1D44" w:rsidRPr="00663BC3">
              <w:rPr>
                <w:color w:val="auto"/>
                <w:szCs w:val="22"/>
              </w:rPr>
              <w:t>•</w:t>
            </w:r>
            <w:r w:rsidR="00867D6B">
              <w:rPr>
                <w:color w:val="auto"/>
                <w:szCs w:val="22"/>
              </w:rPr>
              <w:t>Carnegie Robotics</w:t>
            </w:r>
            <w:r w:rsidR="0057534A" w:rsidRPr="00663BC3">
              <w:rPr>
                <w:color w:val="auto"/>
                <w:szCs w:val="22"/>
              </w:rPr>
              <w:t xml:space="preserve"> </w:t>
            </w:r>
            <w:r w:rsidR="000E1D44" w:rsidRPr="00663BC3">
              <w:rPr>
                <w:color w:val="auto"/>
                <w:szCs w:val="22"/>
              </w:rPr>
              <w:t>•</w:t>
            </w:r>
            <w:r w:rsidR="0057534A" w:rsidRPr="00663BC3">
              <w:rPr>
                <w:color w:val="auto"/>
                <w:szCs w:val="22"/>
              </w:rPr>
              <w:t xml:space="preserve"> </w:t>
            </w:r>
            <w:r w:rsidR="00610211" w:rsidRPr="00663BC3">
              <w:rPr>
                <w:color w:val="auto"/>
                <w:szCs w:val="22"/>
              </w:rPr>
              <w:t>Pittsburgh, PA</w:t>
            </w:r>
          </w:p>
          <w:p w14:paraId="110AA34A" w14:textId="666E3AB4" w:rsidR="00905450" w:rsidRDefault="00905450" w:rsidP="00340B9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Collaborate</w:t>
            </w:r>
            <w:r w:rsidR="00C2344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 with development team to </w:t>
            </w:r>
            <w:r w:rsidR="00C2344D">
              <w:rPr>
                <w:sz w:val="22"/>
                <w:szCs w:val="22"/>
              </w:rPr>
              <w:t xml:space="preserve">assist in </w:t>
            </w:r>
            <w:r>
              <w:rPr>
                <w:sz w:val="22"/>
                <w:szCs w:val="22"/>
              </w:rPr>
              <w:t xml:space="preserve">design, </w:t>
            </w:r>
            <w:proofErr w:type="gramStart"/>
            <w:r>
              <w:rPr>
                <w:sz w:val="22"/>
                <w:szCs w:val="22"/>
              </w:rPr>
              <w:t>develop</w:t>
            </w:r>
            <w:r w:rsidR="00C2344D">
              <w:rPr>
                <w:sz w:val="22"/>
                <w:szCs w:val="22"/>
              </w:rPr>
              <w:t>ment</w:t>
            </w:r>
            <w:proofErr w:type="gramEnd"/>
            <w:r>
              <w:rPr>
                <w:sz w:val="22"/>
                <w:szCs w:val="22"/>
              </w:rPr>
              <w:t xml:space="preserve"> and test</w:t>
            </w:r>
            <w:r w:rsidR="00C2344D">
              <w:rPr>
                <w:sz w:val="22"/>
                <w:szCs w:val="22"/>
              </w:rPr>
              <w:t>ing of</w:t>
            </w:r>
            <w:r>
              <w:rPr>
                <w:sz w:val="22"/>
                <w:szCs w:val="22"/>
              </w:rPr>
              <w:t xml:space="preserve"> software applications</w:t>
            </w:r>
            <w:r w:rsidR="00C2344D">
              <w:rPr>
                <w:sz w:val="22"/>
                <w:szCs w:val="22"/>
              </w:rPr>
              <w:t>.</w:t>
            </w:r>
          </w:p>
          <w:p w14:paraId="1D5C8100" w14:textId="24CE3624" w:rsidR="00340B9A" w:rsidRDefault="003206FB" w:rsidP="00340B9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</w:t>
            </w:r>
            <w:r w:rsidR="00905450"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python scripts to </w:t>
            </w:r>
            <w:r w:rsidR="00D71FD8">
              <w:rPr>
                <w:sz w:val="22"/>
                <w:szCs w:val="22"/>
              </w:rPr>
              <w:t xml:space="preserve">test </w:t>
            </w:r>
            <w:r>
              <w:rPr>
                <w:sz w:val="22"/>
                <w:szCs w:val="22"/>
              </w:rPr>
              <w:t xml:space="preserve">camera systems </w:t>
            </w:r>
            <w:r w:rsidR="00D71FD8">
              <w:rPr>
                <w:sz w:val="22"/>
                <w:szCs w:val="22"/>
              </w:rPr>
              <w:t>through computer vision testing</w:t>
            </w:r>
            <w:r w:rsidR="00C2344D">
              <w:rPr>
                <w:sz w:val="22"/>
                <w:szCs w:val="22"/>
              </w:rPr>
              <w:t>.</w:t>
            </w:r>
          </w:p>
          <w:p w14:paraId="47BCD15D" w14:textId="3CB5C834" w:rsidR="00BE0BE9" w:rsidRPr="00E16D5D" w:rsidRDefault="00BE0BE9" w:rsidP="00340B9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Focus</w:t>
            </w:r>
            <w:r w:rsidR="00C2344D"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on </w:t>
            </w:r>
            <w:r w:rsidR="003576B7">
              <w:rPr>
                <w:sz w:val="22"/>
                <w:szCs w:val="22"/>
              </w:rPr>
              <w:t>OpenCV image work</w:t>
            </w:r>
            <w:r w:rsidR="00C2344D">
              <w:rPr>
                <w:sz w:val="22"/>
                <w:szCs w:val="22"/>
              </w:rPr>
              <w:t>.</w:t>
            </w:r>
          </w:p>
          <w:p w14:paraId="492958A6" w14:textId="18D5BAAB" w:rsidR="00340B9A" w:rsidRDefault="00D71FD8" w:rsidP="00340B9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</w:t>
            </w:r>
            <w:r w:rsidR="00C2344D"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with </w:t>
            </w:r>
            <w:r w:rsidR="006700E3">
              <w:rPr>
                <w:sz w:val="22"/>
                <w:szCs w:val="22"/>
              </w:rPr>
              <w:t xml:space="preserve">serial communication parsing and data </w:t>
            </w:r>
            <w:proofErr w:type="gramStart"/>
            <w:r w:rsidR="006700E3">
              <w:rPr>
                <w:sz w:val="22"/>
                <w:szCs w:val="22"/>
              </w:rPr>
              <w:t>transfer</w:t>
            </w:r>
            <w:proofErr w:type="gramEnd"/>
          </w:p>
          <w:p w14:paraId="50C05CAC" w14:textId="2C7FC503" w:rsidR="008362E7" w:rsidRDefault="008362E7" w:rsidP="00340B9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</w:t>
            </w:r>
            <w:r w:rsidR="00C2344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pated in code reviews and provided constructive feedback to </w:t>
            </w:r>
            <w:r w:rsidR="004011F5">
              <w:rPr>
                <w:sz w:val="22"/>
                <w:szCs w:val="22"/>
              </w:rPr>
              <w:t>improve code quality of peers</w:t>
            </w:r>
            <w:r w:rsidR="00C2344D">
              <w:rPr>
                <w:sz w:val="22"/>
                <w:szCs w:val="22"/>
              </w:rPr>
              <w:t>.</w:t>
            </w:r>
          </w:p>
          <w:p w14:paraId="0BE4AC21" w14:textId="0104B426" w:rsidR="004011F5" w:rsidRDefault="004011F5" w:rsidP="00340B9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Contributed to the </w:t>
            </w:r>
            <w:r w:rsidR="00DB23B2">
              <w:rPr>
                <w:sz w:val="22"/>
                <w:szCs w:val="22"/>
              </w:rPr>
              <w:t>maintenance of documentation of software design</w:t>
            </w:r>
            <w:r w:rsidR="00AE75CA">
              <w:rPr>
                <w:sz w:val="22"/>
                <w:szCs w:val="22"/>
              </w:rPr>
              <w:t xml:space="preserve">, </w:t>
            </w:r>
            <w:proofErr w:type="gramStart"/>
            <w:r w:rsidR="00AE75CA">
              <w:rPr>
                <w:sz w:val="22"/>
                <w:szCs w:val="22"/>
              </w:rPr>
              <w:t>architecture</w:t>
            </w:r>
            <w:proofErr w:type="gramEnd"/>
            <w:r w:rsidR="00AE75CA">
              <w:rPr>
                <w:sz w:val="22"/>
                <w:szCs w:val="22"/>
              </w:rPr>
              <w:t xml:space="preserve"> and implementation</w:t>
            </w:r>
            <w:r w:rsidR="00C2344D">
              <w:rPr>
                <w:sz w:val="22"/>
                <w:szCs w:val="22"/>
              </w:rPr>
              <w:t>.</w:t>
            </w:r>
          </w:p>
          <w:p w14:paraId="3DA86C26" w14:textId="1F350FBA" w:rsidR="00AE75CA" w:rsidRDefault="00AE75CA" w:rsidP="00340B9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Worked with </w:t>
            </w:r>
            <w:r w:rsidR="00C2344D">
              <w:rPr>
                <w:sz w:val="22"/>
                <w:szCs w:val="22"/>
              </w:rPr>
              <w:t>version control systems (GIT) and agile development practices.</w:t>
            </w:r>
          </w:p>
          <w:p w14:paraId="793471F1" w14:textId="094C1421" w:rsidR="00692E22" w:rsidRPr="00692E22" w:rsidRDefault="00692E22" w:rsidP="00692E2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Prepared and executed test plan and test data and recorded test results.</w:t>
            </w:r>
          </w:p>
          <w:p w14:paraId="0734E548" w14:textId="7EEB78FF" w:rsidR="00BE0BE9" w:rsidRPr="00BE0BE9" w:rsidRDefault="00BE0BE9" w:rsidP="00BE0BE9">
            <w:pPr>
              <w:ind w:left="360"/>
              <w:rPr>
                <w:sz w:val="22"/>
                <w:szCs w:val="22"/>
              </w:rPr>
            </w:pPr>
          </w:p>
          <w:p w14:paraId="039B85C5" w14:textId="77777777" w:rsidR="005346EB" w:rsidRPr="00E16D5D" w:rsidRDefault="005346EB" w:rsidP="00BE0BE9">
            <w:pPr>
              <w:pStyle w:val="ListParagraph"/>
              <w:rPr>
                <w:sz w:val="22"/>
                <w:szCs w:val="22"/>
              </w:rPr>
            </w:pPr>
          </w:p>
          <w:p w14:paraId="1D8A007E" w14:textId="77777777" w:rsidR="0083164E" w:rsidRPr="00663BC3" w:rsidRDefault="0083164E" w:rsidP="0083164E">
            <w:pPr>
              <w:pStyle w:val="SmallText"/>
              <w:rPr>
                <w:color w:val="auto"/>
                <w:sz w:val="22"/>
                <w:szCs w:val="22"/>
              </w:rPr>
            </w:pPr>
            <w:r w:rsidRPr="00663BC3">
              <w:rPr>
                <w:color w:val="auto"/>
                <w:sz w:val="22"/>
                <w:szCs w:val="22"/>
              </w:rPr>
              <w:t>June 2021 – August 2021</w:t>
            </w:r>
          </w:p>
          <w:p w14:paraId="5241A7C1" w14:textId="77777777" w:rsidR="0083164E" w:rsidRPr="00663BC3" w:rsidRDefault="0083164E" w:rsidP="0083164E">
            <w:pPr>
              <w:pStyle w:val="TextRight"/>
              <w:rPr>
                <w:color w:val="auto"/>
                <w:szCs w:val="22"/>
              </w:rPr>
            </w:pPr>
            <w:r w:rsidRPr="00663BC3">
              <w:rPr>
                <w:color w:val="auto"/>
                <w:szCs w:val="22"/>
              </w:rPr>
              <w:t>Paid Summer Computer Science Intern • Choitek • Pittsburgh, PA</w:t>
            </w:r>
          </w:p>
          <w:p w14:paraId="5733271E" w14:textId="77777777" w:rsidR="0083164E" w:rsidRPr="00E16D5D" w:rsidRDefault="0083164E" w:rsidP="0083164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Programmed microcontroller devices for robotic applications.</w:t>
            </w:r>
          </w:p>
          <w:p w14:paraId="607087EF" w14:textId="77777777" w:rsidR="0083164E" w:rsidRPr="00E16D5D" w:rsidRDefault="0083164E" w:rsidP="0083164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CAD design of robotic arm systems.</w:t>
            </w:r>
          </w:p>
          <w:p w14:paraId="39D8AF25" w14:textId="38DDA7F2" w:rsidR="0083164E" w:rsidRDefault="0083164E" w:rsidP="0083164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Electrical assembly and QA test verification.</w:t>
            </w:r>
          </w:p>
          <w:p w14:paraId="11293FB9" w14:textId="77777777" w:rsidR="00692E22" w:rsidRDefault="00692E22" w:rsidP="00FD59C4">
            <w:pPr>
              <w:pStyle w:val="Heading2"/>
            </w:pPr>
          </w:p>
          <w:p w14:paraId="386BE216" w14:textId="0AE1BD56" w:rsidR="00FD59C4" w:rsidRDefault="00FD59C4" w:rsidP="00FD59C4">
            <w:pPr>
              <w:pStyle w:val="Heading2"/>
            </w:pPr>
            <w:r>
              <w:t>Activities</w:t>
            </w:r>
          </w:p>
          <w:p w14:paraId="2849389C" w14:textId="4F3DA038" w:rsidR="002A69AB" w:rsidRPr="00E16D5D" w:rsidRDefault="00FD59C4" w:rsidP="002A69A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Penn State Robotics Club</w:t>
            </w:r>
            <w:r w:rsidR="002A69AB" w:rsidRPr="00E16D5D">
              <w:rPr>
                <w:sz w:val="22"/>
                <w:szCs w:val="22"/>
              </w:rPr>
              <w:t xml:space="preserve"> </w:t>
            </w:r>
          </w:p>
          <w:p w14:paraId="31B28987" w14:textId="24647416" w:rsidR="002A69AB" w:rsidRPr="00E16D5D" w:rsidRDefault="00FA2B49" w:rsidP="00A53A79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Build and Program prototypes</w:t>
            </w:r>
            <w:r w:rsidR="000A442B">
              <w:rPr>
                <w:sz w:val="22"/>
                <w:szCs w:val="22"/>
              </w:rPr>
              <w:t xml:space="preserve"> </w:t>
            </w:r>
            <w:r w:rsidR="000A442B" w:rsidRPr="000A442B">
              <w:rPr>
                <w:sz w:val="22"/>
                <w:szCs w:val="22"/>
                <w:highlight w:val="yellow"/>
              </w:rPr>
              <w:t>(add languages used)</w:t>
            </w:r>
          </w:p>
          <w:p w14:paraId="3A6704A1" w14:textId="1A66A626" w:rsidR="006D37CB" w:rsidRPr="006700E3" w:rsidRDefault="00F435B7" w:rsidP="006D37C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Penn S</w:t>
            </w:r>
            <w:r w:rsidR="002A69AB" w:rsidRPr="00E16D5D">
              <w:rPr>
                <w:sz w:val="22"/>
                <w:szCs w:val="22"/>
              </w:rPr>
              <w:t>t</w:t>
            </w:r>
            <w:r w:rsidRPr="00E16D5D">
              <w:rPr>
                <w:sz w:val="22"/>
                <w:szCs w:val="22"/>
              </w:rPr>
              <w:t xml:space="preserve">ate </w:t>
            </w:r>
            <w:r w:rsidR="006D37CB">
              <w:rPr>
                <w:sz w:val="22"/>
                <w:szCs w:val="22"/>
              </w:rPr>
              <w:t>Hack PSU Organizer</w:t>
            </w:r>
          </w:p>
          <w:p w14:paraId="27B01D23" w14:textId="77777777" w:rsidR="000E1D44" w:rsidRDefault="006D37CB" w:rsidP="006D3665">
            <w:pPr>
              <w:pStyle w:val="ListParagraph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led hackathon </w:t>
            </w:r>
            <w:proofErr w:type="gramStart"/>
            <w:r w:rsidR="00541665">
              <w:rPr>
                <w:sz w:val="22"/>
                <w:szCs w:val="22"/>
              </w:rPr>
              <w:t>organization</w:t>
            </w:r>
            <w:proofErr w:type="gramEnd"/>
          </w:p>
          <w:p w14:paraId="6F037823" w14:textId="72083ACC" w:rsidR="0083535D" w:rsidRPr="006700E3" w:rsidRDefault="0083535D" w:rsidP="0083535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Post-Graduation </w:t>
            </w:r>
            <w:r w:rsidR="00AC3CD4">
              <w:rPr>
                <w:sz w:val="22"/>
                <w:szCs w:val="22"/>
              </w:rPr>
              <w:t>Independent Travel Experience in England and Wales, UK</w:t>
            </w:r>
          </w:p>
          <w:p w14:paraId="3E9B570A" w14:textId="2DE71AEA" w:rsidR="0083535D" w:rsidRPr="006700E3" w:rsidRDefault="0083535D" w:rsidP="0083535D">
            <w:pPr>
              <w:pStyle w:val="ListParagraph"/>
              <w:ind w:left="1440"/>
              <w:rPr>
                <w:sz w:val="22"/>
                <w:szCs w:val="22"/>
              </w:rPr>
            </w:pPr>
          </w:p>
        </w:tc>
      </w:tr>
      <w:tr w:rsidR="000E1D44" w14:paraId="78ADF741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2220797" w14:textId="77777777" w:rsidR="000E1D44" w:rsidRDefault="00830BBC" w:rsidP="00A77921">
            <w:pPr>
              <w:pStyle w:val="Heading1"/>
            </w:pPr>
            <w:sdt>
              <w:sdtPr>
                <w:id w:val="-242716918"/>
                <w:placeholder>
                  <w:docPart w:val="E92EA5A56A5C4271B4A58C8343C82C9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047D6CD3" w14:textId="77777777" w:rsidR="000E1D44" w:rsidRPr="00E16D5D" w:rsidRDefault="00734E99" w:rsidP="00734E99">
            <w:pPr>
              <w:pStyle w:val="TextLeft"/>
              <w:rPr>
                <w:szCs w:val="22"/>
              </w:rPr>
            </w:pPr>
            <w:r w:rsidRPr="00E16D5D">
              <w:rPr>
                <w:szCs w:val="22"/>
              </w:rPr>
              <w:t>Java</w:t>
            </w:r>
          </w:p>
          <w:p w14:paraId="000DE984" w14:textId="77777777" w:rsidR="00734E99" w:rsidRPr="00E16D5D" w:rsidRDefault="00734E99" w:rsidP="00734E99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Python</w:t>
            </w:r>
          </w:p>
          <w:p w14:paraId="16A053FC" w14:textId="77777777" w:rsidR="00734E99" w:rsidRPr="00E16D5D" w:rsidRDefault="00734E99" w:rsidP="00734E99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C, C++</w:t>
            </w:r>
          </w:p>
          <w:p w14:paraId="33FCE37F" w14:textId="5DFE3923" w:rsidR="00734E99" w:rsidRPr="00E16D5D" w:rsidRDefault="00734E99" w:rsidP="00734E99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HTML5</w:t>
            </w:r>
            <w:r w:rsidR="00774C8B" w:rsidRPr="00E16D5D">
              <w:rPr>
                <w:sz w:val="22"/>
                <w:szCs w:val="22"/>
              </w:rPr>
              <w:t>, CSS</w:t>
            </w:r>
          </w:p>
          <w:p w14:paraId="4B961F36" w14:textId="77777777" w:rsidR="00734E99" w:rsidRPr="00E16D5D" w:rsidRDefault="00734E99" w:rsidP="00734E99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Data Structures</w:t>
            </w:r>
          </w:p>
          <w:p w14:paraId="18B2FF9D" w14:textId="77777777" w:rsidR="00734E99" w:rsidRDefault="00D343D1" w:rsidP="00734E99">
            <w:pPr>
              <w:jc w:val="right"/>
              <w:rPr>
                <w:sz w:val="22"/>
                <w:szCs w:val="22"/>
              </w:rPr>
            </w:pPr>
            <w:r w:rsidRPr="00E16D5D">
              <w:rPr>
                <w:sz w:val="22"/>
                <w:szCs w:val="22"/>
              </w:rPr>
              <w:t>MATLAB</w:t>
            </w:r>
          </w:p>
          <w:p w14:paraId="116D4B38" w14:textId="4FFAD4F3" w:rsidR="000A442B" w:rsidRPr="00734E99" w:rsidRDefault="000A442B" w:rsidP="00734E99">
            <w:pPr>
              <w:jc w:val="right"/>
            </w:pPr>
            <w:r>
              <w:t>SQL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8EB54CC" w14:textId="1AED8EB7" w:rsidR="000E1D44" w:rsidRDefault="00734E99" w:rsidP="00A77921">
            <w:pPr>
              <w:pStyle w:val="Heading2"/>
            </w:pPr>
            <w:r>
              <w:t>Projects</w:t>
            </w:r>
          </w:p>
          <w:p w14:paraId="74F596B5" w14:textId="71C72F51" w:rsidR="0057534A" w:rsidRPr="00E16D5D" w:rsidRDefault="00FA4CD1" w:rsidP="005A4CE0">
            <w:pPr>
              <w:pStyle w:val="TextRight"/>
              <w:numPr>
                <w:ilvl w:val="0"/>
                <w:numId w:val="4"/>
              </w:numPr>
              <w:spacing w:line="240" w:lineRule="auto"/>
              <w:rPr>
                <w:color w:val="auto"/>
                <w:w w:val="105"/>
                <w:szCs w:val="22"/>
              </w:rPr>
            </w:pPr>
            <w:r>
              <w:rPr>
                <w:color w:val="auto"/>
                <w:w w:val="105"/>
                <w:szCs w:val="22"/>
              </w:rPr>
              <w:t>Develop</w:t>
            </w:r>
            <w:r w:rsidR="002D47A7">
              <w:rPr>
                <w:color w:val="auto"/>
                <w:w w:val="105"/>
                <w:szCs w:val="22"/>
              </w:rPr>
              <w:t>ed Website Framework in Flask for interaction with SQL Database</w:t>
            </w:r>
          </w:p>
          <w:p w14:paraId="1A4B33FD" w14:textId="37FF1C3F" w:rsidR="00734E99" w:rsidRPr="005A4CE0" w:rsidRDefault="00734E99" w:rsidP="005A4CE0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22"/>
                <w:szCs w:val="22"/>
              </w:rPr>
            </w:pPr>
            <w:r w:rsidRPr="005A4CE0">
              <w:rPr>
                <w:color w:val="auto"/>
                <w:sz w:val="22"/>
                <w:szCs w:val="22"/>
              </w:rPr>
              <w:t>Built and programmed personal computer using Windows/Linux</w:t>
            </w:r>
          </w:p>
          <w:p w14:paraId="06A8C255" w14:textId="0783346D" w:rsidR="00734E99" w:rsidRPr="005A4CE0" w:rsidRDefault="00734E99" w:rsidP="005A4CE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A4CE0">
              <w:rPr>
                <w:color w:val="auto"/>
                <w:sz w:val="22"/>
                <w:szCs w:val="22"/>
              </w:rPr>
              <w:t>Self</w:t>
            </w:r>
            <w:r w:rsidR="00111A07">
              <w:rPr>
                <w:color w:val="auto"/>
                <w:sz w:val="22"/>
                <w:szCs w:val="22"/>
              </w:rPr>
              <w:t>-</w:t>
            </w:r>
            <w:r w:rsidRPr="005A4CE0">
              <w:rPr>
                <w:color w:val="auto"/>
                <w:sz w:val="22"/>
                <w:szCs w:val="22"/>
              </w:rPr>
              <w:t>Study on Cloud Technologies and Applications</w:t>
            </w:r>
          </w:p>
          <w:sdt>
            <w:sdtPr>
              <w:id w:val="1678688071"/>
              <w:placeholder>
                <w:docPart w:val="2ED0C52269454D348F8E29F2F19F983C"/>
              </w:placeholder>
              <w:temporary/>
              <w:showingPlcHdr/>
              <w15:appearance w15:val="hidden"/>
              <w:text/>
            </w:sdtPr>
            <w:sdtEndPr/>
            <w:sdtContent>
              <w:p w14:paraId="6AD999D8" w14:textId="77777777" w:rsidR="00734E99" w:rsidRDefault="00734E99" w:rsidP="00734E99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sdt>
            <w:sdtPr>
              <w:rPr>
                <w:w w:val="105"/>
              </w:rPr>
              <w:id w:val="1795938437"/>
              <w:placeholder>
                <w:docPart w:val="A7E1D715798642C0B24AB265941C1ADD"/>
              </w:placeholder>
              <w:temporary/>
              <w:showingPlcHdr/>
              <w15:appearance w15:val="hidden"/>
              <w:text/>
            </w:sdtPr>
            <w:sdtEndPr/>
            <w:sdtContent>
              <w:p w14:paraId="0CA3883B" w14:textId="38EFF0F9" w:rsidR="000E1D44" w:rsidRDefault="00734E99" w:rsidP="00734E99">
                <w:pPr>
                  <w:pStyle w:val="TextRight"/>
                </w:pPr>
                <w:r w:rsidRPr="00AA2861">
                  <w:rPr>
                    <w:color w:val="auto"/>
                  </w:rPr>
                  <w:t>[Available upon request.]</w:t>
                </w:r>
              </w:p>
            </w:sdtContent>
          </w:sdt>
        </w:tc>
      </w:tr>
    </w:tbl>
    <w:p w14:paraId="6CEF84AA" w14:textId="77777777" w:rsidR="00C55D85" w:rsidRDefault="00C55D85"/>
    <w:sectPr w:rsidR="00C55D85" w:rsidSect="00830BBC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8D29" w14:textId="77777777" w:rsidR="00830BBC" w:rsidRDefault="00830BBC" w:rsidP="00F316AD">
      <w:r>
        <w:separator/>
      </w:r>
    </w:p>
  </w:endnote>
  <w:endnote w:type="continuationSeparator" w:id="0">
    <w:p w14:paraId="118E8F29" w14:textId="77777777" w:rsidR="00830BBC" w:rsidRDefault="00830BB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89A1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F8521" wp14:editId="2AC32AE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AFC900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C67A" w14:textId="77777777" w:rsidR="00830BBC" w:rsidRDefault="00830BBC" w:rsidP="00F316AD">
      <w:r>
        <w:separator/>
      </w:r>
    </w:p>
  </w:footnote>
  <w:footnote w:type="continuationSeparator" w:id="0">
    <w:p w14:paraId="4D478C92" w14:textId="77777777" w:rsidR="00830BBC" w:rsidRDefault="00830BB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1516"/>
    <w:multiLevelType w:val="hybridMultilevel"/>
    <w:tmpl w:val="5426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057B"/>
    <w:multiLevelType w:val="hybridMultilevel"/>
    <w:tmpl w:val="85602656"/>
    <w:lvl w:ilvl="0" w:tplc="468CB89A">
      <w:start w:val="7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9128F"/>
    <w:multiLevelType w:val="hybridMultilevel"/>
    <w:tmpl w:val="6098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968E8"/>
    <w:multiLevelType w:val="hybridMultilevel"/>
    <w:tmpl w:val="7648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392576">
    <w:abstractNumId w:val="1"/>
  </w:num>
  <w:num w:numId="2" w16cid:durableId="1939168175">
    <w:abstractNumId w:val="3"/>
  </w:num>
  <w:num w:numId="3" w16cid:durableId="728766701">
    <w:abstractNumId w:val="2"/>
  </w:num>
  <w:num w:numId="4" w16cid:durableId="162627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C3"/>
    <w:rsid w:val="00005E64"/>
    <w:rsid w:val="00042478"/>
    <w:rsid w:val="000A442B"/>
    <w:rsid w:val="000D05F6"/>
    <w:rsid w:val="000E1D44"/>
    <w:rsid w:val="00111A07"/>
    <w:rsid w:val="001401B3"/>
    <w:rsid w:val="00143220"/>
    <w:rsid w:val="00145110"/>
    <w:rsid w:val="00183983"/>
    <w:rsid w:val="001872FB"/>
    <w:rsid w:val="001C47BB"/>
    <w:rsid w:val="001C695B"/>
    <w:rsid w:val="00202646"/>
    <w:rsid w:val="0020696E"/>
    <w:rsid w:val="0021043F"/>
    <w:rsid w:val="002356A2"/>
    <w:rsid w:val="00262E75"/>
    <w:rsid w:val="002912DE"/>
    <w:rsid w:val="002A69AB"/>
    <w:rsid w:val="002C7A7F"/>
    <w:rsid w:val="002D12DA"/>
    <w:rsid w:val="002D47A7"/>
    <w:rsid w:val="003019B2"/>
    <w:rsid w:val="003206FB"/>
    <w:rsid w:val="00340B9A"/>
    <w:rsid w:val="0034688D"/>
    <w:rsid w:val="003563C3"/>
    <w:rsid w:val="003576B7"/>
    <w:rsid w:val="004011F5"/>
    <w:rsid w:val="0040233B"/>
    <w:rsid w:val="00474D47"/>
    <w:rsid w:val="004A79C5"/>
    <w:rsid w:val="004C0A15"/>
    <w:rsid w:val="004F5274"/>
    <w:rsid w:val="00511A6E"/>
    <w:rsid w:val="00533B89"/>
    <w:rsid w:val="005346EB"/>
    <w:rsid w:val="00541665"/>
    <w:rsid w:val="00552311"/>
    <w:rsid w:val="0057534A"/>
    <w:rsid w:val="0059329B"/>
    <w:rsid w:val="005A4CE0"/>
    <w:rsid w:val="005C045A"/>
    <w:rsid w:val="005F6496"/>
    <w:rsid w:val="006055F9"/>
    <w:rsid w:val="00605A5B"/>
    <w:rsid w:val="00610211"/>
    <w:rsid w:val="00644AB6"/>
    <w:rsid w:val="00663BC3"/>
    <w:rsid w:val="006700E3"/>
    <w:rsid w:val="00692E22"/>
    <w:rsid w:val="006C60E6"/>
    <w:rsid w:val="006D3665"/>
    <w:rsid w:val="006D37CB"/>
    <w:rsid w:val="006E6C46"/>
    <w:rsid w:val="006E70D3"/>
    <w:rsid w:val="006F41B6"/>
    <w:rsid w:val="00700E6C"/>
    <w:rsid w:val="00734E99"/>
    <w:rsid w:val="00774C8B"/>
    <w:rsid w:val="00793EFF"/>
    <w:rsid w:val="007B0F94"/>
    <w:rsid w:val="007E1CE2"/>
    <w:rsid w:val="008202EA"/>
    <w:rsid w:val="00830BBC"/>
    <w:rsid w:val="0083164E"/>
    <w:rsid w:val="0083535D"/>
    <w:rsid w:val="008362E7"/>
    <w:rsid w:val="00837CB3"/>
    <w:rsid w:val="00867D6B"/>
    <w:rsid w:val="008C4AEB"/>
    <w:rsid w:val="00905450"/>
    <w:rsid w:val="009673AB"/>
    <w:rsid w:val="00987FD5"/>
    <w:rsid w:val="009F4BC5"/>
    <w:rsid w:val="00A0603D"/>
    <w:rsid w:val="00A53A79"/>
    <w:rsid w:val="00A77921"/>
    <w:rsid w:val="00A91633"/>
    <w:rsid w:val="00AA0865"/>
    <w:rsid w:val="00AA2861"/>
    <w:rsid w:val="00AC3CD4"/>
    <w:rsid w:val="00AC58D8"/>
    <w:rsid w:val="00AE75CA"/>
    <w:rsid w:val="00B027F5"/>
    <w:rsid w:val="00B30DD7"/>
    <w:rsid w:val="00B575FB"/>
    <w:rsid w:val="00B6156E"/>
    <w:rsid w:val="00BA6ED4"/>
    <w:rsid w:val="00BC56F3"/>
    <w:rsid w:val="00BE0BE9"/>
    <w:rsid w:val="00C1095A"/>
    <w:rsid w:val="00C2344D"/>
    <w:rsid w:val="00C55D85"/>
    <w:rsid w:val="00C7201C"/>
    <w:rsid w:val="00C90E2A"/>
    <w:rsid w:val="00CA2273"/>
    <w:rsid w:val="00CD50FD"/>
    <w:rsid w:val="00CE1724"/>
    <w:rsid w:val="00D066EA"/>
    <w:rsid w:val="00D12038"/>
    <w:rsid w:val="00D343D1"/>
    <w:rsid w:val="00D47124"/>
    <w:rsid w:val="00D71FD8"/>
    <w:rsid w:val="00D87176"/>
    <w:rsid w:val="00DB23B2"/>
    <w:rsid w:val="00DD40BF"/>
    <w:rsid w:val="00DD5D7B"/>
    <w:rsid w:val="00DE2813"/>
    <w:rsid w:val="00E1146E"/>
    <w:rsid w:val="00E16D5D"/>
    <w:rsid w:val="00F316AD"/>
    <w:rsid w:val="00F320F2"/>
    <w:rsid w:val="00F435B7"/>
    <w:rsid w:val="00F4501B"/>
    <w:rsid w:val="00F51289"/>
    <w:rsid w:val="00F52F9A"/>
    <w:rsid w:val="00FA2B49"/>
    <w:rsid w:val="00FA4CD1"/>
    <w:rsid w:val="00FD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76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34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.Kolb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CCB8499D174800BF6D6F0AAE1FE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2AA89-92AD-4515-812D-21230A795268}"/>
      </w:docPartPr>
      <w:docPartBody>
        <w:p w:rsidR="00800064" w:rsidRDefault="009177A9">
          <w:pPr>
            <w:pStyle w:val="64CCB8499D174800BF6D6F0AAE1FE4B5"/>
          </w:pPr>
          <w:r w:rsidRPr="00605A5B">
            <w:t>Contact</w:t>
          </w:r>
        </w:p>
      </w:docPartBody>
    </w:docPart>
    <w:docPart>
      <w:docPartPr>
        <w:name w:val="4FE3116541564D0ABDEEC0BAF0A7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F2231-F081-4ADA-9B08-1653908FE9B0}"/>
      </w:docPartPr>
      <w:docPartBody>
        <w:p w:rsidR="00800064" w:rsidRDefault="009177A9">
          <w:pPr>
            <w:pStyle w:val="4FE3116541564D0ABDEEC0BAF0A78894"/>
          </w:pPr>
          <w:r w:rsidRPr="00605A5B">
            <w:t>Objective</w:t>
          </w:r>
        </w:p>
      </w:docPartBody>
    </w:docPart>
    <w:docPart>
      <w:docPartPr>
        <w:name w:val="1B180C517D4C40B892B66506A010E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3AFC-EDD5-463F-8E0C-9E35FEE7475C}"/>
      </w:docPartPr>
      <w:docPartBody>
        <w:p w:rsidR="00800064" w:rsidRDefault="009177A9">
          <w:pPr>
            <w:pStyle w:val="1B180C517D4C40B892B66506A010E8BF"/>
          </w:pPr>
          <w:r>
            <w:t>Education</w:t>
          </w:r>
        </w:p>
      </w:docPartBody>
    </w:docPart>
    <w:docPart>
      <w:docPartPr>
        <w:name w:val="CEA856B83E7D45589ABCB0A254929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87E81-4CB0-4744-9191-0A64A3867274}"/>
      </w:docPartPr>
      <w:docPartBody>
        <w:p w:rsidR="00800064" w:rsidRDefault="009177A9">
          <w:pPr>
            <w:pStyle w:val="CEA856B83E7D45589ABCB0A254929C81"/>
          </w:pPr>
          <w:r>
            <w:t>Experience</w:t>
          </w:r>
        </w:p>
      </w:docPartBody>
    </w:docPart>
    <w:docPart>
      <w:docPartPr>
        <w:name w:val="E92EA5A56A5C4271B4A58C8343C82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722A4-B719-42C2-B7D5-C1887FAB72A6}"/>
      </w:docPartPr>
      <w:docPartBody>
        <w:p w:rsidR="00800064" w:rsidRDefault="009177A9">
          <w:pPr>
            <w:pStyle w:val="E92EA5A56A5C4271B4A58C8343C82C9A"/>
          </w:pPr>
          <w:r w:rsidRPr="000E1D44">
            <w:t>Key Skills</w:t>
          </w:r>
        </w:p>
      </w:docPartBody>
    </w:docPart>
    <w:docPart>
      <w:docPartPr>
        <w:name w:val="2ED0C52269454D348F8E29F2F19F9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17FD9-BE0A-4627-85DE-898739349AC7}"/>
      </w:docPartPr>
      <w:docPartBody>
        <w:p w:rsidR="00800064" w:rsidRDefault="001460B0" w:rsidP="001460B0">
          <w:pPr>
            <w:pStyle w:val="2ED0C52269454D348F8E29F2F19F983C"/>
          </w:pPr>
          <w:r w:rsidRPr="000E1D44">
            <w:t>References</w:t>
          </w:r>
        </w:p>
      </w:docPartBody>
    </w:docPart>
    <w:docPart>
      <w:docPartPr>
        <w:name w:val="A7E1D715798642C0B24AB265941C1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AA328-7200-40E3-9158-4065C1A4368B}"/>
      </w:docPartPr>
      <w:docPartBody>
        <w:p w:rsidR="00800064" w:rsidRDefault="001460B0" w:rsidP="001460B0">
          <w:pPr>
            <w:pStyle w:val="A7E1D715798642C0B24AB265941C1ADD"/>
          </w:pPr>
          <w:r w:rsidRPr="000E1D44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B0"/>
    <w:rsid w:val="000E1D8C"/>
    <w:rsid w:val="001460B0"/>
    <w:rsid w:val="002F4BE0"/>
    <w:rsid w:val="00800064"/>
    <w:rsid w:val="00817179"/>
    <w:rsid w:val="0085235A"/>
    <w:rsid w:val="008C499A"/>
    <w:rsid w:val="009177A9"/>
    <w:rsid w:val="00C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64CCB8499D174800BF6D6F0AAE1FE4B5">
    <w:name w:val="64CCB8499D174800BF6D6F0AAE1FE4B5"/>
  </w:style>
  <w:style w:type="paragraph" w:customStyle="1" w:styleId="4FE3116541564D0ABDEEC0BAF0A78894">
    <w:name w:val="4FE3116541564D0ABDEEC0BAF0A78894"/>
  </w:style>
  <w:style w:type="paragraph" w:customStyle="1" w:styleId="1B180C517D4C40B892B66506A010E8BF">
    <w:name w:val="1B180C517D4C40B892B66506A010E8BF"/>
  </w:style>
  <w:style w:type="paragraph" w:customStyle="1" w:styleId="CEA856B83E7D45589ABCB0A254929C81">
    <w:name w:val="CEA856B83E7D45589ABCB0A254929C81"/>
  </w:style>
  <w:style w:type="paragraph" w:customStyle="1" w:styleId="E92EA5A56A5C4271B4A58C8343C82C9A">
    <w:name w:val="E92EA5A56A5C4271B4A58C8343C82C9A"/>
  </w:style>
  <w:style w:type="paragraph" w:customStyle="1" w:styleId="2ED0C52269454D348F8E29F2F19F983C">
    <w:name w:val="2ED0C52269454D348F8E29F2F19F983C"/>
    <w:rsid w:val="001460B0"/>
  </w:style>
  <w:style w:type="paragraph" w:customStyle="1" w:styleId="A7E1D715798642C0B24AB265941C1ADD">
    <w:name w:val="A7E1D715798642C0B24AB265941C1ADD"/>
    <w:rsid w:val="00146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2024-01-21T18:57:00Z</dcterms:created>
  <dcterms:modified xsi:type="dcterms:W3CDTF">2024-01-21T18:57:00Z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