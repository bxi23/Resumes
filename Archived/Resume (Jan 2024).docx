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7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1633"/>
        <w:gridCol w:w="4763"/>
        <w:gridCol w:w="2625"/>
        <w:gridCol w:w="879"/>
      </w:tblGrid>
      <w:tr w:rsidR="00605A5B" w14:paraId="199CB2E2" w14:textId="77777777" w:rsidTr="00A772AF">
        <w:trPr>
          <w:trHeight w:val="1521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6F18020B" w14:textId="77777777" w:rsidR="00605A5B" w:rsidRDefault="00605A5B" w:rsidP="00A772AF"/>
        </w:tc>
        <w:tc>
          <w:tcPr>
            <w:tcW w:w="9021" w:type="dxa"/>
            <w:gridSpan w:val="3"/>
            <w:tcBorders>
              <w:bottom w:val="single" w:sz="18" w:space="0" w:color="648276" w:themeColor="accent5"/>
            </w:tcBorders>
          </w:tcPr>
          <w:p w14:paraId="07134202" w14:textId="612E0FE2" w:rsidR="00605A5B" w:rsidRPr="0018292E" w:rsidRDefault="003563C3" w:rsidP="00A772AF">
            <w:pPr>
              <w:pStyle w:val="Title"/>
              <w:rPr>
                <w:sz w:val="80"/>
                <w:szCs w:val="80"/>
              </w:rPr>
            </w:pPr>
            <w:r w:rsidRPr="0018292E">
              <w:rPr>
                <w:sz w:val="80"/>
                <w:szCs w:val="80"/>
              </w:rPr>
              <w:t>Bronson Ianno</w:t>
            </w:r>
          </w:p>
          <w:p w14:paraId="08D7EA52" w14:textId="225BFE9C" w:rsidR="00605A5B" w:rsidRDefault="003563C3" w:rsidP="00A772AF">
            <w:pPr>
              <w:pStyle w:val="Subtitle"/>
            </w:pPr>
            <w:r>
              <w:t>Computer Science / Mathematics</w:t>
            </w:r>
          </w:p>
        </w:tc>
        <w:tc>
          <w:tcPr>
            <w:tcW w:w="879" w:type="dxa"/>
            <w:tcBorders>
              <w:bottom w:val="single" w:sz="18" w:space="0" w:color="648276" w:themeColor="accent5"/>
            </w:tcBorders>
          </w:tcPr>
          <w:p w14:paraId="5E4509FA" w14:textId="77777777" w:rsidR="00605A5B" w:rsidRDefault="00605A5B" w:rsidP="00A772AF"/>
        </w:tc>
      </w:tr>
      <w:tr w:rsidR="00F4501B" w14:paraId="04099695" w14:textId="77777777" w:rsidTr="00A772AF">
        <w:tc>
          <w:tcPr>
            <w:tcW w:w="2533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B8753A1" w14:textId="77777777" w:rsidR="00F4501B" w:rsidRDefault="00F4501B" w:rsidP="00A772AF"/>
        </w:tc>
        <w:tc>
          <w:tcPr>
            <w:tcW w:w="4763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1A024EE" w14:textId="77777777" w:rsidR="00F4501B" w:rsidRDefault="00F4501B" w:rsidP="00A772AF"/>
        </w:tc>
        <w:tc>
          <w:tcPr>
            <w:tcW w:w="3504" w:type="dxa"/>
            <w:gridSpan w:val="2"/>
            <w:tcBorders>
              <w:top w:val="single" w:sz="18" w:space="0" w:color="648276" w:themeColor="accent5"/>
            </w:tcBorders>
          </w:tcPr>
          <w:p w14:paraId="77B55EFA" w14:textId="77777777" w:rsidR="00F4501B" w:rsidRDefault="00F4501B" w:rsidP="00A772AF"/>
        </w:tc>
      </w:tr>
      <w:tr w:rsidR="00605A5B" w14:paraId="605F82D7" w14:textId="77777777" w:rsidTr="00A772AF">
        <w:trPr>
          <w:trHeight w:val="2057"/>
        </w:trPr>
        <w:tc>
          <w:tcPr>
            <w:tcW w:w="2533" w:type="dxa"/>
            <w:gridSpan w:val="2"/>
            <w:tcBorders>
              <w:right w:val="single" w:sz="18" w:space="0" w:color="648276" w:themeColor="accent5"/>
            </w:tcBorders>
          </w:tcPr>
          <w:p w14:paraId="7EE29795" w14:textId="77777777" w:rsidR="00605A5B" w:rsidRPr="00605A5B" w:rsidRDefault="00A60CD0" w:rsidP="00A772AF">
            <w:pPr>
              <w:pStyle w:val="Heading1"/>
            </w:pPr>
            <w:sdt>
              <w:sdtPr>
                <w:id w:val="1604447469"/>
                <w:placeholder>
                  <w:docPart w:val="64CCB8499D174800BF6D6F0AAE1FE4B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073349CB" w14:textId="3BF209B0" w:rsidR="003563C3" w:rsidRPr="00663BC3" w:rsidRDefault="003563C3" w:rsidP="00A772AF">
            <w:pPr>
              <w:pStyle w:val="TextLeft"/>
              <w:rPr>
                <w:color w:val="auto"/>
              </w:rPr>
            </w:pPr>
            <w:r w:rsidRPr="00663BC3">
              <w:rPr>
                <w:color w:val="auto"/>
              </w:rPr>
              <w:t>3727 Windover Road Murrysville, PA 15668</w:t>
            </w:r>
          </w:p>
          <w:p w14:paraId="434CE008" w14:textId="76500494" w:rsidR="00C1095A" w:rsidRPr="00663BC3" w:rsidRDefault="003563C3" w:rsidP="00A772AF">
            <w:pPr>
              <w:pStyle w:val="TextLeft"/>
              <w:rPr>
                <w:color w:val="auto"/>
              </w:rPr>
            </w:pPr>
            <w:r w:rsidRPr="00663BC3">
              <w:rPr>
                <w:color w:val="auto"/>
              </w:rPr>
              <w:t>724-480-6844</w:t>
            </w:r>
          </w:p>
          <w:p w14:paraId="773B7B94" w14:textId="7098531A" w:rsidR="00C1095A" w:rsidRPr="00663BC3" w:rsidRDefault="000F411C" w:rsidP="00A772AF">
            <w:pPr>
              <w:pStyle w:val="TextLeft"/>
              <w:rPr>
                <w:color w:val="auto"/>
              </w:rPr>
            </w:pPr>
            <w:r>
              <w:rPr>
                <w:color w:val="auto"/>
              </w:rPr>
              <w:t>bxianno23@gmail.com</w:t>
            </w:r>
          </w:p>
          <w:p w14:paraId="4000D374" w14:textId="77777777" w:rsidR="00605A5B" w:rsidRDefault="00605A5B" w:rsidP="00A772AF">
            <w:pPr>
              <w:pStyle w:val="TextLeft"/>
            </w:pPr>
          </w:p>
        </w:tc>
        <w:tc>
          <w:tcPr>
            <w:tcW w:w="8267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ABCD830" w14:textId="77777777" w:rsidR="00605A5B" w:rsidRDefault="00A60CD0" w:rsidP="00A772AF">
            <w:pPr>
              <w:pStyle w:val="Heading2"/>
            </w:pPr>
            <w:sdt>
              <w:sdtPr>
                <w:id w:val="-651833632"/>
                <w:placeholder>
                  <w:docPart w:val="4FE3116541564D0ABDEEC0BAF0A7889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39BE9B7B" w14:textId="7B3E4A95" w:rsidR="00605A5B" w:rsidRPr="006E70D3" w:rsidRDefault="00793EFF" w:rsidP="00A772AF">
            <w:pPr>
              <w:pStyle w:val="TextRight"/>
            </w:pPr>
            <w:r>
              <w:rPr>
                <w:rFonts w:cstheme="minorHAnsi"/>
                <w:color w:val="auto"/>
              </w:rPr>
              <w:t>Seeking a software engineering position to leverage my technical proficiency</w:t>
            </w:r>
            <w:r w:rsidR="00A91633">
              <w:rPr>
                <w:rFonts w:cstheme="minorHAnsi"/>
                <w:color w:val="auto"/>
              </w:rPr>
              <w:t xml:space="preserve"> and problem-solving capabilities in developing, testing, deploying, and maintaining </w:t>
            </w:r>
            <w:r w:rsidR="00F320F2">
              <w:rPr>
                <w:rFonts w:cstheme="minorHAnsi"/>
                <w:color w:val="auto"/>
              </w:rPr>
              <w:t>software</w:t>
            </w:r>
            <w:r w:rsidR="00D066EA">
              <w:rPr>
                <w:rFonts w:cstheme="minorHAnsi"/>
                <w:color w:val="auto"/>
              </w:rPr>
              <w:t>. Committed to working within a high-performing team that adheres to best practices and industry standards in the software</w:t>
            </w:r>
            <w:r w:rsidR="00CE1724">
              <w:rPr>
                <w:rFonts w:cstheme="minorHAnsi"/>
                <w:color w:val="auto"/>
              </w:rPr>
              <w:t xml:space="preserve"> development lifecycle, with a goal of driving technological advancements</w:t>
            </w:r>
            <w:r w:rsidR="00145110">
              <w:rPr>
                <w:rFonts w:cstheme="minorHAnsi"/>
                <w:color w:val="auto"/>
              </w:rPr>
              <w:t xml:space="preserve"> and contributing to the successful execution of </w:t>
            </w:r>
            <w:r w:rsidR="0018292E">
              <w:rPr>
                <w:rFonts w:cstheme="minorHAnsi"/>
                <w:color w:val="auto"/>
              </w:rPr>
              <w:t xml:space="preserve">software </w:t>
            </w:r>
            <w:r w:rsidR="00145110">
              <w:rPr>
                <w:rFonts w:cstheme="minorHAnsi"/>
                <w:color w:val="auto"/>
              </w:rPr>
              <w:t xml:space="preserve">strategy and initiatives. </w:t>
            </w:r>
            <w:r w:rsidR="00145110">
              <w:rPr>
                <w:rFonts w:ascii="inherit" w:eastAsia="Times New Roman" w:hAnsi="inherit" w:cs="Arial"/>
                <w:color w:val="212121"/>
                <w:sz w:val="23"/>
                <w:szCs w:val="23"/>
              </w:rPr>
              <w:t xml:space="preserve"> </w:t>
            </w:r>
          </w:p>
        </w:tc>
      </w:tr>
      <w:tr w:rsidR="000E1D44" w14:paraId="6866FDC3" w14:textId="77777777" w:rsidTr="00A772AF">
        <w:trPr>
          <w:trHeight w:val="3688"/>
        </w:trPr>
        <w:tc>
          <w:tcPr>
            <w:tcW w:w="2533" w:type="dxa"/>
            <w:gridSpan w:val="2"/>
            <w:tcBorders>
              <w:right w:val="single" w:sz="18" w:space="0" w:color="648276" w:themeColor="accent5"/>
            </w:tcBorders>
          </w:tcPr>
          <w:p w14:paraId="4B2B650C" w14:textId="77777777" w:rsidR="000E1D44" w:rsidRDefault="00A60CD0" w:rsidP="00A772AF">
            <w:pPr>
              <w:pStyle w:val="Heading1"/>
            </w:pPr>
            <w:sdt>
              <w:sdtPr>
                <w:id w:val="1723097672"/>
                <w:placeholder>
                  <w:docPart w:val="1B180C517D4C40B892B66506A010E8B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6B339EAC" w14:textId="4E74F8A7" w:rsidR="000E1D44" w:rsidRPr="00E16D5D" w:rsidRDefault="00D12038" w:rsidP="00A772AF">
            <w:pPr>
              <w:pStyle w:val="TextLeft"/>
              <w:rPr>
                <w:b/>
                <w:bCs/>
                <w:szCs w:val="22"/>
              </w:rPr>
            </w:pPr>
            <w:r w:rsidRPr="00E16D5D">
              <w:rPr>
                <w:b/>
                <w:bCs/>
                <w:szCs w:val="22"/>
              </w:rPr>
              <w:t>Penn State University</w:t>
            </w:r>
          </w:p>
          <w:p w14:paraId="12091C4F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State College, PA</w:t>
            </w:r>
          </w:p>
          <w:p w14:paraId="62B61166" w14:textId="77777777" w:rsidR="008C4AEB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Major: Computer Science</w:t>
            </w:r>
          </w:p>
          <w:p w14:paraId="21E4213F" w14:textId="21D868B8" w:rsidR="00B027F5" w:rsidRDefault="00DE2813" w:rsidP="00A772A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Distinction Cum</w:t>
            </w:r>
            <w:r w:rsidR="00B027F5">
              <w:rPr>
                <w:sz w:val="22"/>
                <w:szCs w:val="22"/>
              </w:rPr>
              <w:t xml:space="preserve"> L</w:t>
            </w:r>
            <w:r>
              <w:rPr>
                <w:sz w:val="22"/>
                <w:szCs w:val="22"/>
              </w:rPr>
              <w:t>au</w:t>
            </w:r>
            <w:r w:rsidR="00B027F5">
              <w:rPr>
                <w:sz w:val="22"/>
                <w:szCs w:val="22"/>
              </w:rPr>
              <w:t>d</w:t>
            </w:r>
            <w:r w:rsidR="00005E64">
              <w:rPr>
                <w:sz w:val="22"/>
                <w:szCs w:val="22"/>
              </w:rPr>
              <w:t>e</w:t>
            </w:r>
          </w:p>
          <w:p w14:paraId="2736B61B" w14:textId="7B4E61C2" w:rsidR="00D12038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 xml:space="preserve"> Minor: Mathematics</w:t>
            </w:r>
          </w:p>
          <w:p w14:paraId="42C7549D" w14:textId="28857E76" w:rsidR="00042478" w:rsidRPr="00E16D5D" w:rsidRDefault="00042478" w:rsidP="00A772A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Minor: Computer Engineering</w:t>
            </w:r>
          </w:p>
          <w:p w14:paraId="6AA82854" w14:textId="4655332C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3.</w:t>
            </w:r>
            <w:r w:rsidR="004F5274">
              <w:rPr>
                <w:sz w:val="22"/>
                <w:szCs w:val="22"/>
              </w:rPr>
              <w:t>86</w:t>
            </w:r>
            <w:r w:rsidRPr="00E16D5D">
              <w:rPr>
                <w:sz w:val="22"/>
                <w:szCs w:val="22"/>
              </w:rPr>
              <w:t xml:space="preserve"> GPA</w:t>
            </w:r>
          </w:p>
          <w:p w14:paraId="27FC6937" w14:textId="23F6D340" w:rsidR="00D12038" w:rsidRPr="00E16D5D" w:rsidRDefault="00552311" w:rsidP="00A772A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Graduated </w:t>
            </w:r>
            <w:r w:rsidR="0083535D">
              <w:rPr>
                <w:sz w:val="22"/>
                <w:szCs w:val="22"/>
              </w:rPr>
              <w:t>August</w:t>
            </w:r>
            <w:r w:rsidR="00D12038" w:rsidRPr="00E16D5D">
              <w:rPr>
                <w:sz w:val="22"/>
                <w:szCs w:val="22"/>
              </w:rPr>
              <w:t xml:space="preserve"> 2023</w:t>
            </w:r>
          </w:p>
          <w:p w14:paraId="24920866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</w:p>
          <w:p w14:paraId="583702D8" w14:textId="77777777" w:rsidR="00D12038" w:rsidRPr="00E16D5D" w:rsidRDefault="00D12038" w:rsidP="00A772AF">
            <w:pPr>
              <w:jc w:val="right"/>
              <w:rPr>
                <w:b/>
                <w:bCs/>
                <w:sz w:val="22"/>
                <w:szCs w:val="22"/>
              </w:rPr>
            </w:pPr>
            <w:r w:rsidRPr="00E16D5D">
              <w:rPr>
                <w:b/>
                <w:bCs/>
                <w:sz w:val="22"/>
                <w:szCs w:val="22"/>
              </w:rPr>
              <w:t>Coursework</w:t>
            </w:r>
          </w:p>
          <w:p w14:paraId="370B25CB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Computational Math</w:t>
            </w:r>
          </w:p>
          <w:p w14:paraId="4A905456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Linear Algebra</w:t>
            </w:r>
          </w:p>
          <w:p w14:paraId="39688677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Discrete Math</w:t>
            </w:r>
          </w:p>
          <w:p w14:paraId="29AC19EA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Structures &amp; Algorithms</w:t>
            </w:r>
          </w:p>
          <w:p w14:paraId="78028CEA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Intro to Computer Systems</w:t>
            </w:r>
          </w:p>
          <w:p w14:paraId="4C3CB727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Circuit Design</w:t>
            </w:r>
          </w:p>
          <w:p w14:paraId="5D775CD8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Intro to System Programming</w:t>
            </w:r>
          </w:p>
          <w:p w14:paraId="7B5CAB60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Object Oriented Programming</w:t>
            </w:r>
          </w:p>
          <w:p w14:paraId="6EDCDECF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Software System Construction</w:t>
            </w:r>
          </w:p>
          <w:p w14:paraId="5F9F9C41" w14:textId="77777777" w:rsidR="00D12038" w:rsidRPr="00E16D5D" w:rsidRDefault="00D12038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Database Management</w:t>
            </w:r>
          </w:p>
          <w:p w14:paraId="73A2EA64" w14:textId="77777777" w:rsidR="00D12038" w:rsidRDefault="00D12038" w:rsidP="00A772AF">
            <w:pPr>
              <w:jc w:val="right"/>
            </w:pPr>
            <w:r w:rsidRPr="00E16D5D">
              <w:rPr>
                <w:sz w:val="22"/>
                <w:szCs w:val="22"/>
              </w:rPr>
              <w:t>Digital Design</w:t>
            </w:r>
          </w:p>
          <w:p w14:paraId="62ADBB40" w14:textId="66BCCA1F" w:rsidR="00D12038" w:rsidRPr="00D12038" w:rsidRDefault="00D12038" w:rsidP="00A772AF">
            <w:pPr>
              <w:jc w:val="right"/>
            </w:pPr>
          </w:p>
        </w:tc>
        <w:tc>
          <w:tcPr>
            <w:tcW w:w="8267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CEA856B83E7D45589ABCB0A254929C81"/>
              </w:placeholder>
              <w:temporary/>
              <w:showingPlcHdr/>
              <w15:appearance w15:val="hidden"/>
              <w:text/>
            </w:sdtPr>
            <w:sdtEndPr/>
            <w:sdtContent>
              <w:p w14:paraId="3DF581E2" w14:textId="77777777" w:rsidR="00A77921" w:rsidRDefault="00A77921" w:rsidP="00A772AF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E8489B4" w14:textId="7F8F039D" w:rsidR="000E1D44" w:rsidRPr="00663BC3" w:rsidRDefault="003563C3" w:rsidP="00A772AF">
            <w:pPr>
              <w:pStyle w:val="SmallText"/>
              <w:rPr>
                <w:color w:val="auto"/>
                <w:sz w:val="22"/>
                <w:szCs w:val="22"/>
              </w:rPr>
            </w:pPr>
            <w:r w:rsidRPr="00663BC3">
              <w:rPr>
                <w:color w:val="auto"/>
                <w:sz w:val="22"/>
                <w:szCs w:val="22"/>
              </w:rPr>
              <w:t>June 202</w:t>
            </w:r>
            <w:r w:rsidR="003206FB">
              <w:rPr>
                <w:color w:val="auto"/>
                <w:sz w:val="22"/>
                <w:szCs w:val="22"/>
              </w:rPr>
              <w:t>2</w:t>
            </w:r>
            <w:r w:rsidRPr="00663BC3">
              <w:rPr>
                <w:color w:val="auto"/>
                <w:sz w:val="22"/>
                <w:szCs w:val="22"/>
              </w:rPr>
              <w:t xml:space="preserve"> – August 202</w:t>
            </w:r>
            <w:r w:rsidR="003206FB">
              <w:rPr>
                <w:color w:val="auto"/>
                <w:sz w:val="22"/>
                <w:szCs w:val="22"/>
              </w:rPr>
              <w:t>2</w:t>
            </w:r>
          </w:p>
          <w:p w14:paraId="0DA386A0" w14:textId="008B3A93" w:rsidR="000E1D44" w:rsidRPr="00663BC3" w:rsidRDefault="00C2344D" w:rsidP="00A772AF">
            <w:pPr>
              <w:pStyle w:val="TextRight"/>
              <w:rPr>
                <w:color w:val="auto"/>
                <w:szCs w:val="22"/>
              </w:rPr>
            </w:pPr>
            <w:r w:rsidRPr="00003673">
              <w:rPr>
                <w:b/>
                <w:bCs/>
                <w:color w:val="auto"/>
                <w:szCs w:val="22"/>
              </w:rPr>
              <w:t xml:space="preserve">Paid </w:t>
            </w:r>
            <w:r w:rsidR="00867D6B" w:rsidRPr="00003673">
              <w:rPr>
                <w:b/>
                <w:bCs/>
                <w:color w:val="auto"/>
                <w:szCs w:val="22"/>
              </w:rPr>
              <w:t>Software Engineering Intern</w:t>
            </w:r>
            <w:r w:rsidR="0057534A" w:rsidRPr="00663BC3">
              <w:rPr>
                <w:color w:val="auto"/>
                <w:szCs w:val="22"/>
              </w:rPr>
              <w:t xml:space="preserve"> </w:t>
            </w:r>
            <w:r w:rsidR="000E1D44" w:rsidRPr="00663BC3">
              <w:rPr>
                <w:color w:val="auto"/>
                <w:szCs w:val="22"/>
              </w:rPr>
              <w:t>•</w:t>
            </w:r>
            <w:r w:rsidR="00867D6B">
              <w:rPr>
                <w:color w:val="auto"/>
                <w:szCs w:val="22"/>
              </w:rPr>
              <w:t>Carnegie Robotics</w:t>
            </w:r>
            <w:r w:rsidR="0057534A" w:rsidRPr="00663BC3">
              <w:rPr>
                <w:color w:val="auto"/>
                <w:szCs w:val="22"/>
              </w:rPr>
              <w:t xml:space="preserve"> </w:t>
            </w:r>
            <w:r w:rsidR="000E1D44" w:rsidRPr="00663BC3">
              <w:rPr>
                <w:color w:val="auto"/>
                <w:szCs w:val="22"/>
              </w:rPr>
              <w:t>•</w:t>
            </w:r>
            <w:r w:rsidR="0057534A" w:rsidRPr="00663BC3">
              <w:rPr>
                <w:color w:val="auto"/>
                <w:szCs w:val="22"/>
              </w:rPr>
              <w:t xml:space="preserve"> </w:t>
            </w:r>
            <w:r w:rsidR="00610211" w:rsidRPr="00663BC3">
              <w:rPr>
                <w:color w:val="auto"/>
                <w:szCs w:val="22"/>
              </w:rPr>
              <w:t>Pittsburgh, PA</w:t>
            </w:r>
          </w:p>
          <w:p w14:paraId="110AA34A" w14:textId="14853268" w:rsidR="00905450" w:rsidRDefault="00905450" w:rsidP="00A772A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Collaborate</w:t>
            </w:r>
            <w:r w:rsidR="00C2344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with development team to </w:t>
            </w:r>
            <w:r w:rsidR="00C2344D">
              <w:rPr>
                <w:sz w:val="22"/>
                <w:szCs w:val="22"/>
              </w:rPr>
              <w:t xml:space="preserve">assist in </w:t>
            </w:r>
            <w:r>
              <w:rPr>
                <w:sz w:val="22"/>
                <w:szCs w:val="22"/>
              </w:rPr>
              <w:t>design, develop</w:t>
            </w:r>
            <w:r w:rsidR="00C2344D">
              <w:rPr>
                <w:sz w:val="22"/>
                <w:szCs w:val="22"/>
              </w:rPr>
              <w:t>ment</w:t>
            </w:r>
            <w:r w:rsidR="004B6BD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and test</w:t>
            </w:r>
            <w:r w:rsidR="00C2344D">
              <w:rPr>
                <w:sz w:val="22"/>
                <w:szCs w:val="22"/>
              </w:rPr>
              <w:t>ing of</w:t>
            </w:r>
            <w:r>
              <w:rPr>
                <w:sz w:val="22"/>
                <w:szCs w:val="22"/>
              </w:rPr>
              <w:t xml:space="preserve"> software applications</w:t>
            </w:r>
            <w:r w:rsidR="00C2344D">
              <w:rPr>
                <w:sz w:val="22"/>
                <w:szCs w:val="22"/>
              </w:rPr>
              <w:t>.</w:t>
            </w:r>
          </w:p>
          <w:p w14:paraId="1D5C8100" w14:textId="24CE3624" w:rsidR="00340B9A" w:rsidRDefault="003206FB" w:rsidP="00A772A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</w:t>
            </w:r>
            <w:r w:rsidR="00905450"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python scripts to </w:t>
            </w:r>
            <w:r w:rsidR="00D71FD8">
              <w:rPr>
                <w:sz w:val="22"/>
                <w:szCs w:val="22"/>
              </w:rPr>
              <w:t xml:space="preserve">test </w:t>
            </w:r>
            <w:r>
              <w:rPr>
                <w:sz w:val="22"/>
                <w:szCs w:val="22"/>
              </w:rPr>
              <w:t xml:space="preserve">camera systems </w:t>
            </w:r>
            <w:r w:rsidR="00D71FD8">
              <w:rPr>
                <w:sz w:val="22"/>
                <w:szCs w:val="22"/>
              </w:rPr>
              <w:t>through computer vision testing</w:t>
            </w:r>
            <w:r w:rsidR="00C2344D">
              <w:rPr>
                <w:sz w:val="22"/>
                <w:szCs w:val="22"/>
              </w:rPr>
              <w:t>.</w:t>
            </w:r>
          </w:p>
          <w:p w14:paraId="47BCD15D" w14:textId="3CB5C834" w:rsidR="00BE0BE9" w:rsidRPr="00E16D5D" w:rsidRDefault="00BE0BE9" w:rsidP="00A772A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Focus</w:t>
            </w:r>
            <w:r w:rsidR="00C2344D"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on </w:t>
            </w:r>
            <w:r w:rsidR="003576B7">
              <w:rPr>
                <w:sz w:val="22"/>
                <w:szCs w:val="22"/>
              </w:rPr>
              <w:t>OpenCV image work</w:t>
            </w:r>
            <w:r w:rsidR="00C2344D">
              <w:rPr>
                <w:sz w:val="22"/>
                <w:szCs w:val="22"/>
              </w:rPr>
              <w:t>.</w:t>
            </w:r>
          </w:p>
          <w:p w14:paraId="492958A6" w14:textId="18D5BAAB" w:rsidR="00340B9A" w:rsidRDefault="00D71FD8" w:rsidP="00A772A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</w:t>
            </w:r>
            <w:r w:rsidR="00C2344D"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with </w:t>
            </w:r>
            <w:r w:rsidR="006700E3">
              <w:rPr>
                <w:sz w:val="22"/>
                <w:szCs w:val="22"/>
              </w:rPr>
              <w:t>serial communication parsing and data transfer</w:t>
            </w:r>
          </w:p>
          <w:p w14:paraId="50C05CAC" w14:textId="4B66BFE5" w:rsidR="008362E7" w:rsidRDefault="008362E7" w:rsidP="00A772A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</w:t>
            </w:r>
            <w:r w:rsidR="00C2344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pated in code reviews</w:t>
            </w:r>
            <w:r w:rsidR="004B6BD2">
              <w:rPr>
                <w:sz w:val="22"/>
                <w:szCs w:val="22"/>
              </w:rPr>
              <w:t xml:space="preserve"> and learned about Team collaboration using </w:t>
            </w:r>
            <w:proofErr w:type="spellStart"/>
            <w:r w:rsidR="004B6BD2">
              <w:rPr>
                <w:sz w:val="22"/>
                <w:szCs w:val="22"/>
              </w:rPr>
              <w:t>Github</w:t>
            </w:r>
            <w:proofErr w:type="spellEnd"/>
          </w:p>
          <w:p w14:paraId="039B85C5" w14:textId="1790B5CE" w:rsidR="005346EB" w:rsidRDefault="004011F5" w:rsidP="00A772A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Contributed to the </w:t>
            </w:r>
            <w:r w:rsidR="00DB23B2">
              <w:rPr>
                <w:sz w:val="22"/>
                <w:szCs w:val="22"/>
              </w:rPr>
              <w:t>maintenance of documentation of software design</w:t>
            </w:r>
            <w:r w:rsidR="00AE75CA">
              <w:rPr>
                <w:sz w:val="22"/>
                <w:szCs w:val="22"/>
              </w:rPr>
              <w:t>, architecture and implementation</w:t>
            </w:r>
            <w:r w:rsidR="00C2344D">
              <w:rPr>
                <w:sz w:val="22"/>
                <w:szCs w:val="22"/>
              </w:rPr>
              <w:t>.</w:t>
            </w:r>
          </w:p>
          <w:p w14:paraId="5F026293" w14:textId="140916DC" w:rsidR="00412DA8" w:rsidRDefault="00FF220B" w:rsidP="00A772AF">
            <w:pPr>
              <w:pStyle w:val="Heading2"/>
              <w:rPr>
                <w:rFonts w:asciiTheme="minorHAnsi" w:hAnsiTheme="minorHAnsi"/>
                <w:color w:val="000000" w:themeColor="text1"/>
                <w:sz w:val="24"/>
              </w:rPr>
            </w:pPr>
            <w:r>
              <w:t>Certifications</w:t>
            </w:r>
          </w:p>
          <w:p w14:paraId="46DDD0C7" w14:textId="6C0CB2E2" w:rsidR="00412DA8" w:rsidRDefault="002E1D9D" w:rsidP="00A77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2024 </w:t>
            </w:r>
          </w:p>
          <w:p w14:paraId="71B47E41" w14:textId="0131F192" w:rsidR="002E1D9D" w:rsidRDefault="008F64E9" w:rsidP="00A772AF">
            <w:pPr>
              <w:rPr>
                <w:sz w:val="22"/>
                <w:szCs w:val="22"/>
              </w:rPr>
            </w:pPr>
            <w:r w:rsidRPr="00E56EE1">
              <w:rPr>
                <w:b/>
                <w:bCs/>
                <w:sz w:val="22"/>
                <w:szCs w:val="22"/>
              </w:rPr>
              <w:t xml:space="preserve">Meta Front End Developer </w:t>
            </w:r>
            <w:r w:rsidR="00BB0BE8" w:rsidRPr="00E56EE1">
              <w:rPr>
                <w:b/>
                <w:bCs/>
                <w:sz w:val="22"/>
                <w:szCs w:val="22"/>
              </w:rPr>
              <w:t>Certification</w:t>
            </w:r>
            <w:r w:rsidR="00FF220B">
              <w:rPr>
                <w:sz w:val="22"/>
                <w:szCs w:val="22"/>
              </w:rPr>
              <w:t xml:space="preserve"> –</w:t>
            </w:r>
            <w:r w:rsidR="00E56EE1" w:rsidRPr="00E56EE1">
              <w:rPr>
                <w:sz w:val="22"/>
                <w:szCs w:val="22"/>
              </w:rPr>
              <w:t>Front-End Developer with specialized training from Meta, proficient in modern web development technologies and best practices. Demonstrates strong expertise in HTML, CSS, JavaScript, React, and responsive design. Equipped with hands-on experience in building and optimizing user-centric web applications. Committed to continuous learning and applying innovative solutions to create engaging and efficient user interfaces.</w:t>
            </w:r>
            <w:r w:rsidR="00E56EE1">
              <w:rPr>
                <w:sz w:val="22"/>
                <w:szCs w:val="22"/>
              </w:rPr>
              <w:t xml:space="preserve"> (</w:t>
            </w:r>
            <w:r w:rsidR="00EC6094">
              <w:rPr>
                <w:sz w:val="22"/>
                <w:szCs w:val="22"/>
              </w:rPr>
              <w:t xml:space="preserve">still </w:t>
            </w:r>
            <w:r w:rsidR="00E56EE1">
              <w:rPr>
                <w:sz w:val="22"/>
                <w:szCs w:val="22"/>
              </w:rPr>
              <w:t>finishing final details on capston</w:t>
            </w:r>
            <w:r w:rsidR="00EC6094">
              <w:rPr>
                <w:sz w:val="22"/>
                <w:szCs w:val="22"/>
              </w:rPr>
              <w:t>e)</w:t>
            </w:r>
          </w:p>
          <w:p w14:paraId="38AE80E6" w14:textId="222963E9" w:rsidR="00EC6094" w:rsidRDefault="00EC6094" w:rsidP="00A77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  <w:p w14:paraId="4BC64828" w14:textId="2B9DE867" w:rsidR="00EC6094" w:rsidRPr="00EC6094" w:rsidRDefault="00EC6094" w:rsidP="00A772AF">
            <w:pPr>
              <w:rPr>
                <w:b/>
                <w:bCs/>
                <w:sz w:val="22"/>
                <w:szCs w:val="22"/>
              </w:rPr>
            </w:pPr>
            <w:r w:rsidRPr="00EC6094">
              <w:rPr>
                <w:b/>
                <w:bCs/>
                <w:sz w:val="22"/>
                <w:szCs w:val="22"/>
              </w:rPr>
              <w:t xml:space="preserve">Certified AWS Cloud Practitioner </w:t>
            </w:r>
          </w:p>
          <w:p w14:paraId="198C6B7D" w14:textId="32DD9EDE" w:rsidR="00FF220B" w:rsidRDefault="00C80353" w:rsidP="00A772AF">
            <w:pPr>
              <w:rPr>
                <w:sz w:val="22"/>
                <w:szCs w:val="22"/>
              </w:rPr>
            </w:pPr>
            <w:r w:rsidRPr="00C80353">
              <w:rPr>
                <w:sz w:val="22"/>
                <w:szCs w:val="22"/>
              </w:rPr>
              <w:t>Certified AWS Cloud Practitioner with a solid understanding of core AWS services, cloud concepts, and security best practices. Skilled in deploying and managing cloud solutions, optimizing performance, and ensuring cost-efficiency. Adept at collaborating with teams to implement scalable and reliable cloud infrastructure.</w:t>
            </w:r>
          </w:p>
          <w:p w14:paraId="55C6C149" w14:textId="5A06CB54" w:rsidR="000D32D3" w:rsidRDefault="000D32D3" w:rsidP="00A77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  <w:p w14:paraId="77F21619" w14:textId="160367AC" w:rsidR="00D029DA" w:rsidRPr="000D32D3" w:rsidRDefault="00D029DA" w:rsidP="00A772AF">
            <w:pPr>
              <w:jc w:val="both"/>
              <w:rPr>
                <w:b/>
                <w:bCs/>
                <w:sz w:val="22"/>
                <w:szCs w:val="22"/>
              </w:rPr>
            </w:pPr>
            <w:r w:rsidRPr="000D32D3">
              <w:rPr>
                <w:b/>
                <w:bCs/>
                <w:sz w:val="22"/>
                <w:szCs w:val="22"/>
              </w:rPr>
              <w:t xml:space="preserve">Passed AWS </w:t>
            </w:r>
            <w:r w:rsidR="000D32D3" w:rsidRPr="000D32D3">
              <w:rPr>
                <w:b/>
                <w:bCs/>
                <w:sz w:val="22"/>
                <w:szCs w:val="22"/>
              </w:rPr>
              <w:t>Associate Developer</w:t>
            </w:r>
          </w:p>
          <w:p w14:paraId="61C22C84" w14:textId="064532E7" w:rsidR="000D32D3" w:rsidRDefault="000D32D3" w:rsidP="00A772AF">
            <w:pPr>
              <w:jc w:val="both"/>
              <w:rPr>
                <w:sz w:val="22"/>
                <w:szCs w:val="22"/>
              </w:rPr>
            </w:pPr>
            <w:r w:rsidRPr="000D32D3">
              <w:rPr>
                <w:sz w:val="22"/>
                <w:szCs w:val="22"/>
              </w:rPr>
              <w:t xml:space="preserve">AWS Certified Developer - Associate with expertise in designing, deploying, and maintaining scalable cloud applications on AWS. Proficient in leveraging AWS services like Lambda, DynamoDB, and S3 for optimal application performance. </w:t>
            </w:r>
            <w:r w:rsidRPr="000D32D3">
              <w:rPr>
                <w:sz w:val="22"/>
                <w:szCs w:val="22"/>
              </w:rPr>
              <w:lastRenderedPageBreak/>
              <w:t>Strong problem-solving skills with a focus on enhancing cloud efficiency and reliability.</w:t>
            </w:r>
          </w:p>
          <w:p w14:paraId="4C1A3639" w14:textId="77777777" w:rsidR="00A772AF" w:rsidRDefault="00A772AF" w:rsidP="00A772AF">
            <w:pPr>
              <w:jc w:val="both"/>
              <w:rPr>
                <w:sz w:val="22"/>
                <w:szCs w:val="22"/>
              </w:rPr>
            </w:pPr>
          </w:p>
          <w:p w14:paraId="067EA083" w14:textId="77777777" w:rsidR="00A772AF" w:rsidRPr="00412DA8" w:rsidRDefault="00A772AF" w:rsidP="00A772AF">
            <w:pPr>
              <w:jc w:val="both"/>
              <w:rPr>
                <w:sz w:val="22"/>
                <w:szCs w:val="22"/>
              </w:rPr>
            </w:pPr>
          </w:p>
          <w:p w14:paraId="386BE216" w14:textId="0AE1BD56" w:rsidR="00FD59C4" w:rsidRDefault="00FD59C4" w:rsidP="00A772AF">
            <w:pPr>
              <w:pStyle w:val="Heading2"/>
            </w:pPr>
            <w:r>
              <w:t>Activities</w:t>
            </w:r>
          </w:p>
          <w:p w14:paraId="2849389C" w14:textId="4F3DA038" w:rsidR="002A69AB" w:rsidRPr="00E16D5D" w:rsidRDefault="00FD59C4" w:rsidP="00A772A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Penn State Robotics Club</w:t>
            </w:r>
            <w:r w:rsidR="002A69AB" w:rsidRPr="00E16D5D">
              <w:rPr>
                <w:sz w:val="22"/>
                <w:szCs w:val="22"/>
              </w:rPr>
              <w:t xml:space="preserve"> </w:t>
            </w:r>
          </w:p>
          <w:p w14:paraId="31B28987" w14:textId="62105A5E" w:rsidR="002A69AB" w:rsidRPr="00E16D5D" w:rsidRDefault="00FA2B49" w:rsidP="00A772AF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Build and Program prototypes</w:t>
            </w:r>
          </w:p>
          <w:p w14:paraId="3A6704A1" w14:textId="1A66A626" w:rsidR="006D37CB" w:rsidRPr="006700E3" w:rsidRDefault="00F435B7" w:rsidP="00A772A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Penn S</w:t>
            </w:r>
            <w:r w:rsidR="002A69AB" w:rsidRPr="00E16D5D">
              <w:rPr>
                <w:sz w:val="22"/>
                <w:szCs w:val="22"/>
              </w:rPr>
              <w:t>t</w:t>
            </w:r>
            <w:r w:rsidRPr="00E16D5D">
              <w:rPr>
                <w:sz w:val="22"/>
                <w:szCs w:val="22"/>
              </w:rPr>
              <w:t xml:space="preserve">ate </w:t>
            </w:r>
            <w:r w:rsidR="006D37CB">
              <w:rPr>
                <w:sz w:val="22"/>
                <w:szCs w:val="22"/>
              </w:rPr>
              <w:t>Hack PSU Organizer</w:t>
            </w:r>
          </w:p>
          <w:p w14:paraId="3E9B570A" w14:textId="27D2BD5E" w:rsidR="00003673" w:rsidRPr="00003673" w:rsidRDefault="006D37CB" w:rsidP="00A772AF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led hackathon </w:t>
            </w:r>
            <w:r w:rsidR="00541665">
              <w:rPr>
                <w:sz w:val="22"/>
                <w:szCs w:val="22"/>
              </w:rPr>
              <w:t>organization</w:t>
            </w:r>
          </w:p>
        </w:tc>
      </w:tr>
      <w:tr w:rsidR="000E1D44" w14:paraId="78ADF741" w14:textId="77777777" w:rsidTr="00A772AF">
        <w:trPr>
          <w:trHeight w:val="2375"/>
        </w:trPr>
        <w:tc>
          <w:tcPr>
            <w:tcW w:w="2533" w:type="dxa"/>
            <w:gridSpan w:val="2"/>
            <w:tcBorders>
              <w:right w:val="single" w:sz="18" w:space="0" w:color="648276" w:themeColor="accent5"/>
            </w:tcBorders>
          </w:tcPr>
          <w:p w14:paraId="52220797" w14:textId="77777777" w:rsidR="000E1D44" w:rsidRDefault="00A60CD0" w:rsidP="00153A6A">
            <w:pPr>
              <w:pStyle w:val="Heading1"/>
            </w:pPr>
            <w:sdt>
              <w:sdtPr>
                <w:id w:val="-242716918"/>
                <w:placeholder>
                  <w:docPart w:val="E92EA5A56A5C4271B4A58C8343C82C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047D6CD3" w14:textId="08DFE06F" w:rsidR="000E1D44" w:rsidRPr="00E16D5D" w:rsidRDefault="00734E99" w:rsidP="00A772AF">
            <w:pPr>
              <w:pStyle w:val="TextLeft"/>
              <w:rPr>
                <w:szCs w:val="22"/>
              </w:rPr>
            </w:pPr>
            <w:r w:rsidRPr="00E16D5D">
              <w:rPr>
                <w:szCs w:val="22"/>
              </w:rPr>
              <w:t>Java</w:t>
            </w:r>
            <w:r w:rsidR="00003673">
              <w:rPr>
                <w:szCs w:val="22"/>
              </w:rPr>
              <w:t>, JavaScript</w:t>
            </w:r>
          </w:p>
          <w:p w14:paraId="000DE984" w14:textId="77777777" w:rsidR="00734E99" w:rsidRPr="00E16D5D" w:rsidRDefault="00734E99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Python</w:t>
            </w:r>
          </w:p>
          <w:p w14:paraId="16A053FC" w14:textId="77777777" w:rsidR="00734E99" w:rsidRPr="00E16D5D" w:rsidRDefault="00734E99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C, C++</w:t>
            </w:r>
          </w:p>
          <w:p w14:paraId="33FCE37F" w14:textId="348362D8" w:rsidR="00734E99" w:rsidRDefault="00734E99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HTML5</w:t>
            </w:r>
            <w:r w:rsidR="00774C8B" w:rsidRPr="00E16D5D">
              <w:rPr>
                <w:sz w:val="22"/>
                <w:szCs w:val="22"/>
              </w:rPr>
              <w:t>, CSS</w:t>
            </w:r>
            <w:r w:rsidR="00412DA8">
              <w:rPr>
                <w:sz w:val="22"/>
                <w:szCs w:val="22"/>
              </w:rPr>
              <w:t>, React</w:t>
            </w:r>
          </w:p>
          <w:p w14:paraId="053BE1B5" w14:textId="2863096E" w:rsidR="00412DA8" w:rsidRPr="00E16D5D" w:rsidRDefault="00412DA8" w:rsidP="00A772A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  <w:p w14:paraId="4B961F36" w14:textId="77777777" w:rsidR="00734E99" w:rsidRPr="00E16D5D" w:rsidRDefault="00734E99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Data Structures</w:t>
            </w:r>
          </w:p>
          <w:p w14:paraId="18B2FF9D" w14:textId="77777777" w:rsidR="00734E99" w:rsidRDefault="00D343D1" w:rsidP="00A772AF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MATLAB</w:t>
            </w:r>
          </w:p>
          <w:p w14:paraId="08645584" w14:textId="77777777" w:rsidR="000A442B" w:rsidRDefault="000A442B" w:rsidP="00A772AF">
            <w:pPr>
              <w:jc w:val="right"/>
            </w:pPr>
            <w:r>
              <w:t>SQL</w:t>
            </w:r>
          </w:p>
          <w:p w14:paraId="2531EA5F" w14:textId="77777777" w:rsidR="00153A6A" w:rsidRDefault="00153A6A" w:rsidP="00A772AF">
            <w:pPr>
              <w:jc w:val="right"/>
            </w:pPr>
            <w:r>
              <w:t>UX/UI Design Figma</w:t>
            </w:r>
          </w:p>
          <w:p w14:paraId="2259F3C7" w14:textId="77777777" w:rsidR="00A862F1" w:rsidRDefault="00A862F1" w:rsidP="00A772AF">
            <w:pPr>
              <w:jc w:val="right"/>
            </w:pPr>
            <w:r>
              <w:t>JSON</w:t>
            </w:r>
          </w:p>
          <w:p w14:paraId="116D4B38" w14:textId="004B7296" w:rsidR="00EC0AC4" w:rsidRPr="00734E99" w:rsidRDefault="00EC0AC4" w:rsidP="00A772AF">
            <w:pPr>
              <w:jc w:val="right"/>
            </w:pPr>
            <w:r>
              <w:t xml:space="preserve">C# via </w:t>
            </w:r>
            <w:r w:rsidR="0035732B">
              <w:t>Unity</w:t>
            </w:r>
          </w:p>
        </w:tc>
        <w:tc>
          <w:tcPr>
            <w:tcW w:w="8267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8EB54CC" w14:textId="1AED8EB7" w:rsidR="000E1D44" w:rsidRDefault="00734E99" w:rsidP="00A772AF">
            <w:pPr>
              <w:pStyle w:val="Heading2"/>
            </w:pPr>
            <w:r>
              <w:t>Projects</w:t>
            </w:r>
          </w:p>
          <w:p w14:paraId="74F596B5" w14:textId="12C172AD" w:rsidR="0057534A" w:rsidRPr="00E16D5D" w:rsidRDefault="00FA4CD1" w:rsidP="00A772AF">
            <w:pPr>
              <w:pStyle w:val="TextRight"/>
              <w:numPr>
                <w:ilvl w:val="0"/>
                <w:numId w:val="4"/>
              </w:numPr>
              <w:spacing w:line="240" w:lineRule="auto"/>
              <w:rPr>
                <w:color w:val="auto"/>
                <w:w w:val="105"/>
                <w:szCs w:val="22"/>
              </w:rPr>
            </w:pPr>
            <w:r>
              <w:rPr>
                <w:color w:val="auto"/>
                <w:w w:val="105"/>
                <w:szCs w:val="22"/>
              </w:rPr>
              <w:t>Develop</w:t>
            </w:r>
            <w:r w:rsidR="002D47A7">
              <w:rPr>
                <w:color w:val="auto"/>
                <w:w w:val="105"/>
                <w:szCs w:val="22"/>
              </w:rPr>
              <w:t>ed Website Framework</w:t>
            </w:r>
            <w:r w:rsidR="0018292E">
              <w:rPr>
                <w:color w:val="auto"/>
                <w:w w:val="105"/>
                <w:szCs w:val="22"/>
              </w:rPr>
              <w:t xml:space="preserve"> in python</w:t>
            </w:r>
            <w:r w:rsidR="002D47A7">
              <w:rPr>
                <w:color w:val="auto"/>
                <w:w w:val="105"/>
                <w:szCs w:val="22"/>
              </w:rPr>
              <w:t xml:space="preserve"> </w:t>
            </w:r>
            <w:r w:rsidR="0018292E">
              <w:rPr>
                <w:color w:val="auto"/>
                <w:w w:val="105"/>
                <w:szCs w:val="22"/>
              </w:rPr>
              <w:t>with</w:t>
            </w:r>
            <w:r w:rsidR="002D47A7">
              <w:rPr>
                <w:color w:val="auto"/>
                <w:w w:val="105"/>
                <w:szCs w:val="22"/>
              </w:rPr>
              <w:t xml:space="preserve"> Flask </w:t>
            </w:r>
            <w:r w:rsidR="0018292E">
              <w:rPr>
                <w:color w:val="auto"/>
                <w:w w:val="105"/>
                <w:szCs w:val="22"/>
              </w:rPr>
              <w:t>incorporating</w:t>
            </w:r>
            <w:r w:rsidR="002D47A7">
              <w:rPr>
                <w:color w:val="auto"/>
                <w:w w:val="105"/>
                <w:szCs w:val="22"/>
              </w:rPr>
              <w:t xml:space="preserve"> interaction with SQL Database</w:t>
            </w:r>
          </w:p>
          <w:p w14:paraId="0CA3883B" w14:textId="78758B10" w:rsidR="000E1D44" w:rsidRDefault="000E1D44" w:rsidP="00A772AF">
            <w:pPr>
              <w:ind w:left="360"/>
            </w:pPr>
          </w:p>
        </w:tc>
      </w:tr>
    </w:tbl>
    <w:p w14:paraId="6CEF84AA" w14:textId="77777777" w:rsidR="00C55D85" w:rsidRDefault="00C55D85"/>
    <w:p w14:paraId="7E079ADC" w14:textId="77777777" w:rsidR="00412DA8" w:rsidRDefault="00412DA8"/>
    <w:p w14:paraId="432AABCA" w14:textId="77777777" w:rsidR="00412DA8" w:rsidRDefault="00412DA8"/>
    <w:p w14:paraId="4C19A5C3" w14:textId="67A679DB" w:rsidR="00003673" w:rsidRDefault="00003673">
      <w:r>
        <w:t>Not included anymore – don’t like explaining this internship because discussion wise it has little merit</w:t>
      </w:r>
    </w:p>
    <w:p w14:paraId="58CDDF9A" w14:textId="77777777" w:rsidR="00412DA8" w:rsidRPr="00663BC3" w:rsidRDefault="00412DA8" w:rsidP="00412DA8">
      <w:pPr>
        <w:pStyle w:val="SmallText"/>
        <w:rPr>
          <w:color w:val="auto"/>
          <w:sz w:val="22"/>
          <w:szCs w:val="22"/>
        </w:rPr>
      </w:pPr>
      <w:r w:rsidRPr="00663BC3">
        <w:rPr>
          <w:color w:val="auto"/>
          <w:sz w:val="22"/>
          <w:szCs w:val="22"/>
        </w:rPr>
        <w:t>June 2021 – August 2021</w:t>
      </w:r>
    </w:p>
    <w:p w14:paraId="6D07F4FA" w14:textId="77777777" w:rsidR="00412DA8" w:rsidRPr="00663BC3" w:rsidRDefault="00412DA8" w:rsidP="00412DA8">
      <w:pPr>
        <w:pStyle w:val="TextRight"/>
        <w:rPr>
          <w:color w:val="auto"/>
          <w:szCs w:val="22"/>
        </w:rPr>
      </w:pPr>
      <w:r w:rsidRPr="00663BC3">
        <w:rPr>
          <w:color w:val="auto"/>
          <w:szCs w:val="22"/>
        </w:rPr>
        <w:t xml:space="preserve">Paid Summer Computer Science Intern • </w:t>
      </w:r>
      <w:proofErr w:type="spellStart"/>
      <w:r w:rsidRPr="00663BC3">
        <w:rPr>
          <w:color w:val="auto"/>
          <w:szCs w:val="22"/>
        </w:rPr>
        <w:t>Choitek</w:t>
      </w:r>
      <w:proofErr w:type="spellEnd"/>
      <w:r w:rsidRPr="00663BC3">
        <w:rPr>
          <w:color w:val="auto"/>
          <w:szCs w:val="22"/>
        </w:rPr>
        <w:t xml:space="preserve"> • Pittsburgh, PA</w:t>
      </w:r>
    </w:p>
    <w:p w14:paraId="654E1972" w14:textId="77777777" w:rsidR="00412DA8" w:rsidRPr="00E16D5D" w:rsidRDefault="00412DA8" w:rsidP="0041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6D5D">
        <w:rPr>
          <w:sz w:val="22"/>
          <w:szCs w:val="22"/>
        </w:rPr>
        <w:t>Programmed microcontroller devices for robotic applications.</w:t>
      </w:r>
    </w:p>
    <w:p w14:paraId="003329B9" w14:textId="77777777" w:rsidR="00412DA8" w:rsidRPr="00E16D5D" w:rsidRDefault="00412DA8" w:rsidP="0041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6D5D">
        <w:rPr>
          <w:sz w:val="22"/>
          <w:szCs w:val="22"/>
        </w:rPr>
        <w:t>CAD design of robotic arm systems.</w:t>
      </w:r>
    </w:p>
    <w:p w14:paraId="45D4429F" w14:textId="77777777" w:rsidR="00412DA8" w:rsidRPr="0018292E" w:rsidRDefault="00412DA8" w:rsidP="0041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6D5D">
        <w:rPr>
          <w:sz w:val="22"/>
          <w:szCs w:val="22"/>
        </w:rPr>
        <w:t>Electrical assembly and QA test verification.</w:t>
      </w:r>
    </w:p>
    <w:p w14:paraId="2F1F24A7" w14:textId="77777777" w:rsidR="00412DA8" w:rsidRDefault="00412DA8"/>
    <w:sectPr w:rsidR="00412DA8" w:rsidSect="00DA6A96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0A7CA" w14:textId="77777777" w:rsidR="00DA6A96" w:rsidRDefault="00DA6A96" w:rsidP="00F316AD">
      <w:r>
        <w:separator/>
      </w:r>
    </w:p>
  </w:endnote>
  <w:endnote w:type="continuationSeparator" w:id="0">
    <w:p w14:paraId="4E1B4856" w14:textId="77777777" w:rsidR="00DA6A96" w:rsidRDefault="00DA6A96" w:rsidP="00F316AD">
      <w:r>
        <w:continuationSeparator/>
      </w:r>
    </w:p>
  </w:endnote>
  <w:endnote w:type="continuationNotice" w:id="1">
    <w:p w14:paraId="2719BB0C" w14:textId="77777777" w:rsidR="00C201AC" w:rsidRDefault="00C20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789A1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9F8521" wp14:editId="2AC32AE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506A8" id="Rectangle 2" o:spid="_x0000_s1026" alt="&quot;&quot;" style="position:absolute;margin-left:36pt;margin-top:755.4pt;width:539.4pt;height:36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879C2" w14:textId="77777777" w:rsidR="00DA6A96" w:rsidRDefault="00DA6A96" w:rsidP="00F316AD">
      <w:r>
        <w:separator/>
      </w:r>
    </w:p>
  </w:footnote>
  <w:footnote w:type="continuationSeparator" w:id="0">
    <w:p w14:paraId="33DB5F38" w14:textId="77777777" w:rsidR="00DA6A96" w:rsidRDefault="00DA6A96" w:rsidP="00F316AD">
      <w:r>
        <w:continuationSeparator/>
      </w:r>
    </w:p>
  </w:footnote>
  <w:footnote w:type="continuationNotice" w:id="1">
    <w:p w14:paraId="48E70F3A" w14:textId="77777777" w:rsidR="00C201AC" w:rsidRDefault="00C201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71516"/>
    <w:multiLevelType w:val="hybridMultilevel"/>
    <w:tmpl w:val="5426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057B"/>
    <w:multiLevelType w:val="hybridMultilevel"/>
    <w:tmpl w:val="85602656"/>
    <w:lvl w:ilvl="0" w:tplc="468CB89A">
      <w:start w:val="7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128F"/>
    <w:multiLevelType w:val="hybridMultilevel"/>
    <w:tmpl w:val="6098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968E8"/>
    <w:multiLevelType w:val="hybridMultilevel"/>
    <w:tmpl w:val="7648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392576">
    <w:abstractNumId w:val="1"/>
  </w:num>
  <w:num w:numId="2" w16cid:durableId="1939168175">
    <w:abstractNumId w:val="3"/>
  </w:num>
  <w:num w:numId="3" w16cid:durableId="728766701">
    <w:abstractNumId w:val="2"/>
  </w:num>
  <w:num w:numId="4" w16cid:durableId="162627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C3"/>
    <w:rsid w:val="00003673"/>
    <w:rsid w:val="00005E64"/>
    <w:rsid w:val="00042478"/>
    <w:rsid w:val="00050DD1"/>
    <w:rsid w:val="000A442B"/>
    <w:rsid w:val="000D05F6"/>
    <w:rsid w:val="000D32D3"/>
    <w:rsid w:val="000E1D44"/>
    <w:rsid w:val="000F411C"/>
    <w:rsid w:val="00111A07"/>
    <w:rsid w:val="001401B3"/>
    <w:rsid w:val="00143220"/>
    <w:rsid w:val="00145110"/>
    <w:rsid w:val="00153A6A"/>
    <w:rsid w:val="0018292E"/>
    <w:rsid w:val="00183983"/>
    <w:rsid w:val="001872FB"/>
    <w:rsid w:val="001C47BB"/>
    <w:rsid w:val="001C695B"/>
    <w:rsid w:val="00202646"/>
    <w:rsid w:val="0020696E"/>
    <w:rsid w:val="0021043F"/>
    <w:rsid w:val="002356A2"/>
    <w:rsid w:val="00262E75"/>
    <w:rsid w:val="002912DE"/>
    <w:rsid w:val="002A69AB"/>
    <w:rsid w:val="002C14B9"/>
    <w:rsid w:val="002C7A7F"/>
    <w:rsid w:val="002D12DA"/>
    <w:rsid w:val="002D47A7"/>
    <w:rsid w:val="002E09E6"/>
    <w:rsid w:val="002E1D9D"/>
    <w:rsid w:val="003019B2"/>
    <w:rsid w:val="003206FB"/>
    <w:rsid w:val="00340B9A"/>
    <w:rsid w:val="0034688D"/>
    <w:rsid w:val="003563C3"/>
    <w:rsid w:val="0035732B"/>
    <w:rsid w:val="003576B7"/>
    <w:rsid w:val="003B2B9D"/>
    <w:rsid w:val="004011F5"/>
    <w:rsid w:val="0040233B"/>
    <w:rsid w:val="00412DA8"/>
    <w:rsid w:val="00474D47"/>
    <w:rsid w:val="004A79C5"/>
    <w:rsid w:val="004B6BD2"/>
    <w:rsid w:val="004C0A15"/>
    <w:rsid w:val="004C43C0"/>
    <w:rsid w:val="004F5274"/>
    <w:rsid w:val="00511A6E"/>
    <w:rsid w:val="00533B89"/>
    <w:rsid w:val="005346EB"/>
    <w:rsid w:val="00541665"/>
    <w:rsid w:val="00552311"/>
    <w:rsid w:val="0057534A"/>
    <w:rsid w:val="0059329B"/>
    <w:rsid w:val="005A4CE0"/>
    <w:rsid w:val="005C045A"/>
    <w:rsid w:val="005F6496"/>
    <w:rsid w:val="00603653"/>
    <w:rsid w:val="006055F9"/>
    <w:rsid w:val="00605A5B"/>
    <w:rsid w:val="00610211"/>
    <w:rsid w:val="00644AB6"/>
    <w:rsid w:val="00663BC3"/>
    <w:rsid w:val="006700E3"/>
    <w:rsid w:val="00692E22"/>
    <w:rsid w:val="006C60E6"/>
    <w:rsid w:val="006D3665"/>
    <w:rsid w:val="006D37CB"/>
    <w:rsid w:val="006E6C46"/>
    <w:rsid w:val="006E70D3"/>
    <w:rsid w:val="006F41B6"/>
    <w:rsid w:val="00700E6C"/>
    <w:rsid w:val="00734E99"/>
    <w:rsid w:val="00774C8B"/>
    <w:rsid w:val="00793EFF"/>
    <w:rsid w:val="00795F11"/>
    <w:rsid w:val="007B0F94"/>
    <w:rsid w:val="007E1CE2"/>
    <w:rsid w:val="008202EA"/>
    <w:rsid w:val="00830BBC"/>
    <w:rsid w:val="0083164E"/>
    <w:rsid w:val="0083535D"/>
    <w:rsid w:val="008362E7"/>
    <w:rsid w:val="00837CB3"/>
    <w:rsid w:val="00867D6B"/>
    <w:rsid w:val="008C4AEB"/>
    <w:rsid w:val="008F64E9"/>
    <w:rsid w:val="00905450"/>
    <w:rsid w:val="009648DB"/>
    <w:rsid w:val="009673AB"/>
    <w:rsid w:val="00987FD5"/>
    <w:rsid w:val="009F4BC5"/>
    <w:rsid w:val="00A0603D"/>
    <w:rsid w:val="00A53A79"/>
    <w:rsid w:val="00A772AF"/>
    <w:rsid w:val="00A77921"/>
    <w:rsid w:val="00A862F1"/>
    <w:rsid w:val="00A91633"/>
    <w:rsid w:val="00AA0865"/>
    <w:rsid w:val="00AA2861"/>
    <w:rsid w:val="00AC3CD4"/>
    <w:rsid w:val="00AC58D8"/>
    <w:rsid w:val="00AE75CA"/>
    <w:rsid w:val="00B027F5"/>
    <w:rsid w:val="00B30DD7"/>
    <w:rsid w:val="00B575FB"/>
    <w:rsid w:val="00B6156E"/>
    <w:rsid w:val="00BA6ED4"/>
    <w:rsid w:val="00BB0BE8"/>
    <w:rsid w:val="00BC56F3"/>
    <w:rsid w:val="00BE0BE9"/>
    <w:rsid w:val="00C1095A"/>
    <w:rsid w:val="00C201AC"/>
    <w:rsid w:val="00C2344D"/>
    <w:rsid w:val="00C55D85"/>
    <w:rsid w:val="00C7201C"/>
    <w:rsid w:val="00C80353"/>
    <w:rsid w:val="00C90E2A"/>
    <w:rsid w:val="00CA2273"/>
    <w:rsid w:val="00CC068F"/>
    <w:rsid w:val="00CD50FD"/>
    <w:rsid w:val="00CE1724"/>
    <w:rsid w:val="00D029DA"/>
    <w:rsid w:val="00D066EA"/>
    <w:rsid w:val="00D12038"/>
    <w:rsid w:val="00D30CC4"/>
    <w:rsid w:val="00D343D1"/>
    <w:rsid w:val="00D47124"/>
    <w:rsid w:val="00D71FD8"/>
    <w:rsid w:val="00D84626"/>
    <w:rsid w:val="00D87176"/>
    <w:rsid w:val="00DA6A96"/>
    <w:rsid w:val="00DB23B2"/>
    <w:rsid w:val="00DD40BF"/>
    <w:rsid w:val="00DD5D7B"/>
    <w:rsid w:val="00DE2813"/>
    <w:rsid w:val="00E1146E"/>
    <w:rsid w:val="00E16D5D"/>
    <w:rsid w:val="00E46A4A"/>
    <w:rsid w:val="00E56EE1"/>
    <w:rsid w:val="00E73BE1"/>
    <w:rsid w:val="00EC0AC4"/>
    <w:rsid w:val="00EC6094"/>
    <w:rsid w:val="00ED5C44"/>
    <w:rsid w:val="00EE4E2D"/>
    <w:rsid w:val="00EF4857"/>
    <w:rsid w:val="00F316AD"/>
    <w:rsid w:val="00F320F2"/>
    <w:rsid w:val="00F435B7"/>
    <w:rsid w:val="00F4501B"/>
    <w:rsid w:val="00F51289"/>
    <w:rsid w:val="00F52F9A"/>
    <w:rsid w:val="00FA2B49"/>
    <w:rsid w:val="00FA4CD1"/>
    <w:rsid w:val="00FD59C4"/>
    <w:rsid w:val="00FF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76C6"/>
  <w15:chartTrackingRefBased/>
  <w15:docId w15:val="{34386757-D3D0-4BA5-B127-9B04D51B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34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.Kolb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CCB8499D174800BF6D6F0AAE1FE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2AA89-92AD-4515-812D-21230A795268}"/>
      </w:docPartPr>
      <w:docPartBody>
        <w:p w:rsidR="00800064" w:rsidRDefault="009177A9">
          <w:pPr>
            <w:pStyle w:val="64CCB8499D174800BF6D6F0AAE1FE4B5"/>
          </w:pPr>
          <w:r w:rsidRPr="00605A5B">
            <w:t>Contact</w:t>
          </w:r>
        </w:p>
      </w:docPartBody>
    </w:docPart>
    <w:docPart>
      <w:docPartPr>
        <w:name w:val="4FE3116541564D0ABDEEC0BAF0A7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F2231-F081-4ADA-9B08-1653908FE9B0}"/>
      </w:docPartPr>
      <w:docPartBody>
        <w:p w:rsidR="00800064" w:rsidRDefault="009177A9">
          <w:pPr>
            <w:pStyle w:val="4FE3116541564D0ABDEEC0BAF0A78894"/>
          </w:pPr>
          <w:r w:rsidRPr="00605A5B">
            <w:t>Objective</w:t>
          </w:r>
        </w:p>
      </w:docPartBody>
    </w:docPart>
    <w:docPart>
      <w:docPartPr>
        <w:name w:val="1B180C517D4C40B892B66506A010E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3AFC-EDD5-463F-8E0C-9E35FEE7475C}"/>
      </w:docPartPr>
      <w:docPartBody>
        <w:p w:rsidR="00800064" w:rsidRDefault="009177A9">
          <w:pPr>
            <w:pStyle w:val="1B180C517D4C40B892B66506A010E8BF"/>
          </w:pPr>
          <w:r>
            <w:t>Education</w:t>
          </w:r>
        </w:p>
      </w:docPartBody>
    </w:docPart>
    <w:docPart>
      <w:docPartPr>
        <w:name w:val="CEA856B83E7D45589ABCB0A254929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87E81-4CB0-4744-9191-0A64A3867274}"/>
      </w:docPartPr>
      <w:docPartBody>
        <w:p w:rsidR="00800064" w:rsidRDefault="009177A9">
          <w:pPr>
            <w:pStyle w:val="CEA856B83E7D45589ABCB0A254929C81"/>
          </w:pPr>
          <w:r>
            <w:t>Experience</w:t>
          </w:r>
        </w:p>
      </w:docPartBody>
    </w:docPart>
    <w:docPart>
      <w:docPartPr>
        <w:name w:val="E92EA5A56A5C4271B4A58C8343C82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722A4-B719-42C2-B7D5-C1887FAB72A6}"/>
      </w:docPartPr>
      <w:docPartBody>
        <w:p w:rsidR="00800064" w:rsidRDefault="009177A9">
          <w:pPr>
            <w:pStyle w:val="E92EA5A56A5C4271B4A58C8343C82C9A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B0"/>
    <w:rsid w:val="00050DD1"/>
    <w:rsid w:val="000E1D8C"/>
    <w:rsid w:val="00135977"/>
    <w:rsid w:val="001460B0"/>
    <w:rsid w:val="002F4BE0"/>
    <w:rsid w:val="00800064"/>
    <w:rsid w:val="00817179"/>
    <w:rsid w:val="0085235A"/>
    <w:rsid w:val="008C499A"/>
    <w:rsid w:val="009177A9"/>
    <w:rsid w:val="00B92716"/>
    <w:rsid w:val="00C86E65"/>
    <w:rsid w:val="00E7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64CCB8499D174800BF6D6F0AAE1FE4B5">
    <w:name w:val="64CCB8499D174800BF6D6F0AAE1FE4B5"/>
  </w:style>
  <w:style w:type="paragraph" w:customStyle="1" w:styleId="4FE3116541564D0ABDEEC0BAF0A78894">
    <w:name w:val="4FE3116541564D0ABDEEC0BAF0A78894"/>
  </w:style>
  <w:style w:type="paragraph" w:customStyle="1" w:styleId="1B180C517D4C40B892B66506A010E8BF">
    <w:name w:val="1B180C517D4C40B892B66506A010E8BF"/>
  </w:style>
  <w:style w:type="paragraph" w:customStyle="1" w:styleId="CEA856B83E7D45589ABCB0A254929C81">
    <w:name w:val="CEA856B83E7D45589ABCB0A254929C81"/>
  </w:style>
  <w:style w:type="paragraph" w:customStyle="1" w:styleId="E92EA5A56A5C4271B4A58C8343C82C9A">
    <w:name w:val="E92EA5A56A5C4271B4A58C8343C82C9A"/>
  </w:style>
  <w:style w:type="paragraph" w:customStyle="1" w:styleId="2ED0C52269454D348F8E29F2F19F983C">
    <w:name w:val="2ED0C52269454D348F8E29F2F19F983C"/>
    <w:rsid w:val="001460B0"/>
  </w:style>
  <w:style w:type="paragraph" w:customStyle="1" w:styleId="A7E1D715798642C0B24AB265941C1ADD">
    <w:name w:val="A7E1D715798642C0B24AB265941C1ADD"/>
    <w:rsid w:val="001460B0"/>
  </w:style>
  <w:style w:type="paragraph" w:customStyle="1" w:styleId="321F034AF9174BA2856837541514EA63">
    <w:name w:val="321F034AF9174BA2856837541514EA63"/>
    <w:rsid w:val="00135977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2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/>
  <cp:revision>2</cp:revision>
  <dcterms:created xsi:type="dcterms:W3CDTF">2024-06-13T17:26:00Z</dcterms:created>
  <dcterms:modified xsi:type="dcterms:W3CDTF">2024-06-13T17:26:00Z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